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055B" w14:textId="496A6B05" w:rsidR="00963D30" w:rsidRPr="00434B31" w:rsidRDefault="00000000" w:rsidP="00963D30">
      <w:pPr>
        <w:pStyle w:val="Default"/>
        <w:rPr>
          <w:rFonts w:ascii="Consolas" w:hAnsi="Consolas"/>
          <w:sz w:val="48"/>
          <w:szCs w:val="48"/>
        </w:rPr>
      </w:pPr>
      <w:sdt>
        <w:sdtPr>
          <w:rPr>
            <w:b/>
            <w:bCs/>
            <w:sz w:val="72"/>
            <w:szCs w:val="72"/>
          </w:rPr>
          <w:id w:val="285782210"/>
          <w:placeholder>
            <w:docPart w:val="61A1408AF1984C16927700BD1514BD17"/>
          </w:placeholder>
        </w:sdtPr>
        <w:sdtContent>
          <w:r w:rsidR="000D6814">
            <w:rPr>
              <w:rFonts w:hint="eastAsia"/>
              <w:b/>
              <w:bCs/>
              <w:sz w:val="48"/>
              <w:szCs w:val="48"/>
            </w:rPr>
            <w:t>C</w:t>
          </w:r>
          <w:r w:rsidR="000D6814">
            <w:rPr>
              <w:b/>
              <w:bCs/>
              <w:sz w:val="48"/>
              <w:szCs w:val="48"/>
            </w:rPr>
            <w:t xml:space="preserve"> </w:t>
          </w:r>
          <w:r w:rsidR="000D6814">
            <w:rPr>
              <w:rFonts w:hint="eastAsia"/>
              <w:b/>
              <w:bCs/>
              <w:sz w:val="48"/>
              <w:szCs w:val="48"/>
            </w:rPr>
            <w:t>프로그래밍</w:t>
          </w:r>
        </w:sdtContent>
      </w:sdt>
    </w:p>
    <w:p w14:paraId="07C1370C" w14:textId="7F1A2E09" w:rsidR="00963D30" w:rsidRPr="00434B31" w:rsidRDefault="00000000" w:rsidP="00963D30">
      <w:pPr>
        <w:pStyle w:val="Default"/>
        <w:rPr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1091204407"/>
          <w:placeholder>
            <w:docPart w:val="61A1408AF1984C16927700BD1514BD17"/>
          </w:placeholder>
        </w:sdtPr>
        <w:sdtContent>
          <w:r w:rsidR="000D6814">
            <w:rPr>
              <w:b/>
              <w:bCs/>
              <w:sz w:val="48"/>
              <w:szCs w:val="48"/>
            </w:rPr>
            <w:t>6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주차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  <w:r w:rsidR="00963D30" w:rsidRPr="00434B31">
            <w:rPr>
              <w:rFonts w:hint="eastAsia"/>
              <w:b/>
              <w:bCs/>
              <w:sz w:val="48"/>
              <w:szCs w:val="48"/>
            </w:rPr>
            <w:t>과제</w:t>
          </w:r>
          <w:r w:rsidR="00963D30" w:rsidRPr="00434B31">
            <w:rPr>
              <w:b/>
              <w:bCs/>
              <w:sz w:val="48"/>
              <w:szCs w:val="48"/>
            </w:rPr>
            <w:t xml:space="preserve"> </w:t>
          </w:r>
        </w:sdtContent>
      </w:sdt>
    </w:p>
    <w:p w14:paraId="1A6989AC" w14:textId="2F543E5C" w:rsidR="00963D30" w:rsidRPr="00ED70FC" w:rsidRDefault="00963D30" w:rsidP="00963D30">
      <w:pPr>
        <w:pStyle w:val="Default"/>
        <w:rPr>
          <w:rFonts w:ascii="Consolas" w:hAnsi="Consolas" w:cs="Consolas"/>
          <w:sz w:val="48"/>
          <w:szCs w:val="48"/>
        </w:rPr>
      </w:pPr>
      <w:r w:rsidRPr="00ED70FC">
        <w:rPr>
          <w:rFonts w:ascii="Consolas" w:hAnsi="Consolas" w:cs="Consolas"/>
          <w:sz w:val="48"/>
          <w:szCs w:val="48"/>
        </w:rPr>
        <w:t xml:space="preserve"> </w:t>
      </w:r>
    </w:p>
    <w:p w14:paraId="5DD35BCE" w14:textId="1A75FA58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85441721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제출</w:t>
          </w:r>
          <w:r w:rsidR="00963D30" w:rsidRPr="00963D30">
            <w:rPr>
              <w:rFonts w:hAnsi="Consolas"/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년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  <w:sdt>
        <w:sdtPr>
          <w:rPr>
            <w:rFonts w:hAnsi="Consolas"/>
            <w:b/>
            <w:bCs/>
            <w:sz w:val="48"/>
            <w:szCs w:val="48"/>
          </w:rPr>
          <w:id w:val="-505905521"/>
          <w:lock w:val="sdtLocked"/>
          <w:placeholder>
            <w:docPart w:val="61A1408AF1984C16927700BD1514BD17"/>
          </w:placeholder>
        </w:sdtPr>
        <w:sdtEndPr>
          <w:rPr>
            <w:rFonts w:hint="eastAsia"/>
          </w:rPr>
        </w:sdtEndPr>
        <w:sdtContent>
          <w:r w:rsidR="000D6814">
            <w:rPr>
              <w:rFonts w:hAnsi="Consolas"/>
              <w:b/>
              <w:bCs/>
              <w:sz w:val="48"/>
              <w:szCs w:val="48"/>
            </w:rPr>
            <w:t>1</w:t>
          </w:r>
          <w:r w:rsidR="00355DF0">
            <w:rPr>
              <w:rFonts w:hAnsi="Consolas"/>
              <w:b/>
              <w:bCs/>
              <w:sz w:val="48"/>
              <w:szCs w:val="48"/>
            </w:rPr>
            <w:t>0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 xml:space="preserve">월 </w:t>
          </w:r>
        </w:sdtContent>
      </w:sdt>
      <w:sdt>
        <w:sdtPr>
          <w:rPr>
            <w:rFonts w:hAnsi="Consolas" w:hint="eastAsia"/>
            <w:b/>
            <w:bCs/>
            <w:sz w:val="48"/>
            <w:szCs w:val="48"/>
          </w:rPr>
          <w:id w:val="-434282671"/>
          <w:lock w:val="sdtLocked"/>
          <w:placeholder>
            <w:docPart w:val="61A1408AF1984C16927700BD1514BD17"/>
          </w:placeholder>
        </w:sdtPr>
        <w:sdtContent>
          <w:r w:rsidR="00394F18">
            <w:rPr>
              <w:rFonts w:hAnsi="Consolas"/>
              <w:b/>
              <w:bCs/>
              <w:sz w:val="48"/>
              <w:szCs w:val="48"/>
            </w:rPr>
            <w:t>10</w:t>
          </w:r>
          <w:r w:rsidR="00434B31">
            <w:rPr>
              <w:rFonts w:hAnsi="Consolas" w:hint="eastAsia"/>
              <w:b/>
              <w:bCs/>
              <w:sz w:val="48"/>
              <w:szCs w:val="48"/>
            </w:rPr>
            <w:t>일</w:t>
          </w:r>
        </w:sdtContent>
      </w:sdt>
    </w:p>
    <w:p w14:paraId="1075E340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173181196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학과: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  <w:r w:rsidR="00963D30">
            <w:rPr>
              <w:rFonts w:hAnsi="Consolas" w:hint="eastAsia"/>
              <w:b/>
              <w:bCs/>
              <w:sz w:val="48"/>
              <w:szCs w:val="48"/>
            </w:rPr>
            <w:t>지능미디어공학과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</w:t>
          </w:r>
        </w:sdtContent>
      </w:sdt>
    </w:p>
    <w:p w14:paraId="159BD9EE" w14:textId="77777777" w:rsidR="00963D30" w:rsidRDefault="00000000" w:rsidP="00963D30">
      <w:pPr>
        <w:pStyle w:val="Default"/>
        <w:rPr>
          <w:rFonts w:hAnsi="Consolas"/>
          <w:sz w:val="48"/>
          <w:szCs w:val="48"/>
        </w:rPr>
      </w:pPr>
      <w:sdt>
        <w:sdtPr>
          <w:rPr>
            <w:rFonts w:hAnsi="Consolas"/>
            <w:b/>
            <w:bCs/>
            <w:sz w:val="48"/>
            <w:szCs w:val="48"/>
          </w:rPr>
          <w:id w:val="-1734996854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rFonts w:hAnsi="Consolas"/>
              <w:b/>
              <w:bCs/>
              <w:sz w:val="48"/>
              <w:szCs w:val="48"/>
            </w:rPr>
            <w:tab/>
          </w:r>
          <w:r w:rsidR="00963D30" w:rsidRPr="00963D30">
            <w:rPr>
              <w:rFonts w:hAnsi="Consolas" w:hint="eastAsia"/>
              <w:b/>
              <w:bCs/>
              <w:color w:val="000000" w:themeColor="text1"/>
              <w:sz w:val="48"/>
              <w:szCs w:val="48"/>
            </w:rPr>
            <w:t>학번:</w:t>
          </w:r>
          <w:r w:rsidR="00963D30">
            <w:rPr>
              <w:rFonts w:hAnsi="Consolas"/>
              <w:b/>
              <w:bCs/>
              <w:sz w:val="48"/>
              <w:szCs w:val="48"/>
            </w:rPr>
            <w:t xml:space="preserve"> 20221085 </w:t>
          </w:r>
        </w:sdtContent>
      </w:sdt>
    </w:p>
    <w:p w14:paraId="380683D8" w14:textId="47FFF316" w:rsidR="00A81B55" w:rsidRDefault="00000000" w:rsidP="000D6814">
      <w:pPr>
        <w:pStyle w:val="Default"/>
        <w:rPr>
          <w:b/>
          <w:bCs/>
          <w:color w:val="auto"/>
          <w:sz w:val="48"/>
          <w:szCs w:val="48"/>
        </w:rPr>
      </w:pPr>
      <w:sdt>
        <w:sdtPr>
          <w:rPr>
            <w:b/>
            <w:bCs/>
            <w:color w:val="auto"/>
            <w:sz w:val="48"/>
            <w:szCs w:val="48"/>
          </w:rPr>
          <w:id w:val="424156051"/>
          <w:lock w:val="sdtContentLocked"/>
          <w:placeholder>
            <w:docPart w:val="61A1408AF1984C16927700BD1514BD17"/>
          </w:placeholder>
        </w:sdtPr>
        <w:sdtContent>
          <w:r w:rsidR="00963D30">
            <w:rPr>
              <w:b/>
              <w:bCs/>
              <w:color w:val="auto"/>
              <w:sz w:val="48"/>
              <w:szCs w:val="48"/>
            </w:rPr>
            <w:tab/>
          </w:r>
          <w:r w:rsidR="00963D30" w:rsidRPr="00963D30">
            <w:rPr>
              <w:rFonts w:hint="eastAsia"/>
              <w:b/>
              <w:bCs/>
              <w:color w:val="000000" w:themeColor="text1"/>
              <w:sz w:val="48"/>
              <w:szCs w:val="48"/>
            </w:rPr>
            <w:t>이름</w:t>
          </w:r>
          <w:r w:rsidR="00963D30" w:rsidRPr="00963D30">
            <w:rPr>
              <w:b/>
              <w:bCs/>
              <w:color w:val="000000" w:themeColor="text1"/>
              <w:sz w:val="48"/>
              <w:szCs w:val="48"/>
            </w:rPr>
            <w:t>: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  <w:r w:rsidR="00963D30">
            <w:rPr>
              <w:rFonts w:hint="eastAsia"/>
              <w:b/>
              <w:bCs/>
              <w:color w:val="auto"/>
              <w:sz w:val="48"/>
              <w:szCs w:val="48"/>
            </w:rPr>
            <w:t>김기홍</w:t>
          </w:r>
          <w:r w:rsidR="00963D30">
            <w:rPr>
              <w:b/>
              <w:bCs/>
              <w:color w:val="auto"/>
              <w:sz w:val="48"/>
              <w:szCs w:val="48"/>
            </w:rPr>
            <w:t xml:space="preserve"> </w:t>
          </w:r>
        </w:sdtContent>
      </w:sdt>
    </w:p>
    <w:p w14:paraId="3352DE67" w14:textId="77777777" w:rsidR="000D6814" w:rsidRDefault="000D6814" w:rsidP="000D6814">
      <w:pPr>
        <w:pStyle w:val="Default"/>
      </w:pPr>
    </w:p>
    <w:p w14:paraId="1A1AB380" w14:textId="5846E883" w:rsidR="00394F18" w:rsidRDefault="00394F18" w:rsidP="000D6814">
      <w:pPr>
        <w:pStyle w:val="Default"/>
        <w:rPr>
          <w:rFonts w:hint="eastAsia"/>
        </w:rPr>
        <w:sectPr w:rsidR="00394F18" w:rsidSect="00EB095D">
          <w:pgSz w:w="12240" w:h="15840"/>
          <w:pgMar w:top="1701" w:right="1440" w:bottom="1440" w:left="1440" w:header="720" w:footer="720" w:gutter="0"/>
          <w:cols w:space="720"/>
          <w:noEndnote/>
        </w:sectPr>
      </w:pPr>
    </w:p>
    <w:p w14:paraId="0F69DB6E" w14:textId="77777777" w:rsidR="000D6814" w:rsidRPr="00A158A7" w:rsidRDefault="009D5AF1" w:rsidP="00A158A7">
      <w:pPr>
        <w:pBdr>
          <w:top w:val="single" w:sz="4" w:space="1" w:color="auto"/>
          <w:bottom w:val="single" w:sz="4" w:space="1" w:color="auto"/>
        </w:pBdr>
      </w:pPr>
      <w:r w:rsidRPr="00A158A7">
        <w:rPr>
          <w:rFonts w:hint="eastAsia"/>
        </w:rPr>
        <w:lastRenderedPageBreak/>
        <w:t>가끔은 일정한 시간동안 아무 일도 하지 않으면서 시간을 지연시킬 목적으로 반복문을 사용하기도 한다.</w:t>
      </w:r>
      <w:r w:rsidRPr="00A158A7">
        <w:t xml:space="preserve"> </w:t>
      </w:r>
      <w:r w:rsidRPr="00A158A7">
        <w:rPr>
          <w:rFonts w:hint="eastAsia"/>
        </w:rPr>
        <w:t>사용자에게서 하나의 수를 입력받아서 변수에 저장한다.</w:t>
      </w:r>
      <w:r w:rsidRPr="00A158A7">
        <w:t xml:space="preserve"> </w:t>
      </w:r>
      <w:r w:rsidRPr="00A158A7">
        <w:rPr>
          <w:rFonts w:hint="eastAsia"/>
        </w:rPr>
        <w:t xml:space="preserve">반복문을 사용하여 이 변수의 값을 </w:t>
      </w:r>
      <w:r w:rsidRPr="00A158A7">
        <w:t>1</w:t>
      </w:r>
      <w:r w:rsidRPr="00A158A7">
        <w:rPr>
          <w:rFonts w:hint="eastAsia"/>
        </w:rPr>
        <w:t xml:space="preserve">씩 감소시키면서 이 변수의 값이 </w:t>
      </w:r>
      <w:r w:rsidRPr="00A158A7">
        <w:t>0</w:t>
      </w:r>
      <w:r w:rsidRPr="00A158A7">
        <w:rPr>
          <w:rFonts w:hint="eastAsia"/>
        </w:rPr>
        <w:t>이 될때까지 반복한다.</w:t>
      </w:r>
      <w:r w:rsidRPr="00A158A7">
        <w:t xml:space="preserve"> </w:t>
      </w:r>
      <w:r w:rsidRPr="00A158A7">
        <w:rPr>
          <w:rFonts w:hint="eastAsia"/>
        </w:rPr>
        <w:t>반복이 끝나면 벨소리를 낸다.</w:t>
      </w:r>
    </w:p>
    <w:p w14:paraId="6E193065" w14:textId="239CD218" w:rsidR="009D5AF1" w:rsidRDefault="009D5AF1" w:rsidP="009D5AF1">
      <w:pPr>
        <w:pStyle w:val="Default"/>
      </w:pPr>
    </w:p>
    <w:p w14:paraId="06296C85" w14:textId="15672F1C" w:rsidR="00C77E66" w:rsidRPr="00C77E66" w:rsidRDefault="00C77E66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딜레이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 w:hint="eastAsia"/>
          <w:color w:val="57A64A"/>
          <w:sz w:val="20"/>
          <w:szCs w:val="20"/>
        </w:rPr>
        <w:t>반복문</w:t>
      </w:r>
    </w:p>
    <w:p w14:paraId="40A10003" w14:textId="68C5C528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B8A59D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windows.h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5A481E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317CF17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13704EDE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68E6640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FF589A8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9AEB4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카운터의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초기값을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E5AA38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63FDBC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DFB03F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--)</w:t>
      </w:r>
    </w:p>
    <w:p w14:paraId="02792EE4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E0897AC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count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AAFA031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Sleep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//0.1</w:t>
      </w:r>
      <w:r>
        <w:rPr>
          <w:rFonts w:ascii="Consolas" w:hAnsi="Consolas"/>
          <w:color w:val="57A64A"/>
          <w:sz w:val="20"/>
          <w:szCs w:val="20"/>
        </w:rPr>
        <w:t>초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지연</w:t>
      </w:r>
    </w:p>
    <w:p w14:paraId="2EA14833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C5BA28B" w14:textId="7976CF4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FFD68F"/>
          <w:sz w:val="20"/>
          <w:szCs w:val="20"/>
        </w:rPr>
        <w:t>\a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알람</w:t>
      </w:r>
      <w:r>
        <w:rPr>
          <w:rFonts w:ascii="Consolas" w:hAnsi="Consolas" w:hint="eastAsia"/>
          <w:color w:val="57A64A"/>
          <w:sz w:val="20"/>
          <w:szCs w:val="20"/>
        </w:rPr>
        <w:t>발생</w:t>
      </w:r>
    </w:p>
    <w:p w14:paraId="62779C6A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21B87A55" w14:textId="77777777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FCB6B7E" w14:textId="77F4CA63" w:rsidR="009D5AF1" w:rsidRDefault="009D5AF1" w:rsidP="009D5AF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0636327C" w14:textId="28B34FE5" w:rsidR="009D5AF1" w:rsidRDefault="009D5AF1" w:rsidP="009D5AF1">
      <w:pPr>
        <w:pStyle w:val="Default"/>
      </w:pPr>
      <w:r w:rsidRPr="009D5AF1">
        <w:rPr>
          <w:noProof/>
        </w:rPr>
        <w:drawing>
          <wp:inline distT="0" distB="0" distL="0" distR="0" wp14:anchorId="4336420A" wp14:editId="1390586C">
            <wp:extent cx="2965602" cy="450873"/>
            <wp:effectExtent l="0" t="0" r="6350" b="635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A672" w14:textId="0A7DDCAD" w:rsidR="00FB63AB" w:rsidRDefault="00A158A7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 xml:space="preserve">이 프로그램에서는 사용자가 입력한 수부터 </w:t>
      </w:r>
      <w:r>
        <w:t>1</w:t>
      </w:r>
      <w:r>
        <w:rPr>
          <w:rFonts w:hint="eastAsia"/>
        </w:rPr>
        <w:t xml:space="preserve">까지 수가 감소되면서 그 수를 출력한다. 그리고 딜레이를 주기 위해서 </w:t>
      </w:r>
      <w:r w:rsidR="00FB63AB">
        <w:t xml:space="preserve">windows.h </w:t>
      </w:r>
      <w:r w:rsidR="00FB63AB">
        <w:rPr>
          <w:rFonts w:hint="eastAsia"/>
        </w:rPr>
        <w:t>헤더파일의 S</w:t>
      </w:r>
      <w:r w:rsidR="00FB63AB">
        <w:t xml:space="preserve">leep </w:t>
      </w:r>
      <w:r w:rsidR="00FB63AB">
        <w:rPr>
          <w:rFonts w:hint="eastAsia"/>
        </w:rPr>
        <w:t xml:space="preserve">함수를 사용했다. </w:t>
      </w:r>
      <w:r w:rsidR="00FB63AB">
        <w:t xml:space="preserve">Sleep </w:t>
      </w:r>
      <w:r w:rsidR="00FB63AB">
        <w:rPr>
          <w:rFonts w:hint="eastAsia"/>
        </w:rPr>
        <w:t xml:space="preserve">함수의 인수는 </w:t>
      </w:r>
      <w:r w:rsidR="00FB63AB">
        <w:t xml:space="preserve">ms(milli-second) </w:t>
      </w:r>
      <w:r w:rsidR="00FB63AB">
        <w:rPr>
          <w:rFonts w:hint="eastAsia"/>
        </w:rPr>
        <w:t>단위이다.</w:t>
      </w:r>
      <w:r w:rsidR="00FB63AB">
        <w:br/>
      </w:r>
      <w:r w:rsidR="00FB63AB">
        <w:rPr>
          <w:rFonts w:hint="eastAsia"/>
        </w:rPr>
        <w:t xml:space="preserve">위의 코드에서는 </w:t>
      </w:r>
      <w:r w:rsidR="00FB63AB">
        <w:t xml:space="preserve">Sleep </w:t>
      </w:r>
      <w:r w:rsidR="00FB63AB">
        <w:rPr>
          <w:rFonts w:hint="eastAsia"/>
        </w:rPr>
        <w:t xml:space="preserve">함수에 인수로 </w:t>
      </w:r>
      <w:r w:rsidR="00FB63AB">
        <w:t>100</w:t>
      </w:r>
      <w:r w:rsidR="00FB63AB">
        <w:rPr>
          <w:rFonts w:hint="eastAsia"/>
        </w:rPr>
        <w:t xml:space="preserve">을 전달했으므로 반복문이 </w:t>
      </w:r>
      <w:r w:rsidR="00FB63AB">
        <w:t>1</w:t>
      </w:r>
      <w:r w:rsidR="00FB63AB">
        <w:rPr>
          <w:rFonts w:hint="eastAsia"/>
        </w:rPr>
        <w:t>회 작동할 때 마다</w:t>
      </w:r>
      <w:r w:rsidR="00FB63AB">
        <w:t xml:space="preserve"> </w:t>
      </w:r>
      <w:r w:rsidR="00FB63AB">
        <w:rPr>
          <w:rFonts w:hint="eastAsia"/>
        </w:rPr>
        <w:t>0</w:t>
      </w:r>
      <w:r w:rsidR="00FB63AB">
        <w:t>.1</w:t>
      </w:r>
      <w:r w:rsidR="00FB63AB">
        <w:rPr>
          <w:rFonts w:hint="eastAsia"/>
        </w:rPr>
        <w:t>초 지연된다.</w:t>
      </w:r>
      <w:r w:rsidR="00FB63AB">
        <w:br/>
      </w:r>
      <w:r w:rsidR="00FB63AB">
        <w:rPr>
          <w:rFonts w:hint="eastAsia"/>
        </w:rPr>
        <w:t xml:space="preserve">사용자가 변수에 </w:t>
      </w:r>
      <w:r w:rsidR="00FB63AB">
        <w:t>10</w:t>
      </w:r>
      <w:r w:rsidR="00FB63AB">
        <w:rPr>
          <w:rFonts w:hint="eastAsia"/>
        </w:rPr>
        <w:t xml:space="preserve">을 입력하면 총 </w:t>
      </w:r>
      <w:r w:rsidR="00FB63AB">
        <w:t>1</w:t>
      </w:r>
      <w:r w:rsidR="00FB63AB">
        <w:rPr>
          <w:rFonts w:hint="eastAsia"/>
        </w:rPr>
        <w:t>초를 지연한다.</w:t>
      </w:r>
    </w:p>
    <w:p w14:paraId="6965B339" w14:textId="1CD8799C" w:rsidR="00FB63AB" w:rsidRDefault="00FB63AB" w:rsidP="00931BF0">
      <w:pPr>
        <w:pBdr>
          <w:top w:val="single" w:sz="4" w:space="1" w:color="auto"/>
        </w:pBdr>
        <w:autoSpaceDN w:val="0"/>
        <w:rPr>
          <w:rFonts w:eastAsiaTheme="minorHAnsi"/>
          <w:color w:val="000000" w:themeColor="text1"/>
        </w:rPr>
      </w:pPr>
      <w:r>
        <w:rPr>
          <w:rFonts w:hint="eastAsia"/>
        </w:rPr>
        <w:t xml:space="preserve">사용자가 입력한 </w:t>
      </w:r>
      <w:r w:rsidR="00B1146F">
        <w:rPr>
          <w:rFonts w:hint="eastAsia"/>
        </w:rPr>
        <w:t xml:space="preserve">변수가 </w:t>
      </w:r>
      <w:r w:rsidR="00B1146F">
        <w:t>0</w:t>
      </w:r>
      <w:r w:rsidR="00B1146F">
        <w:rPr>
          <w:rFonts w:hint="eastAsia"/>
        </w:rPr>
        <w:t>이 되면 반복문을 탈출하고 벨소리를 출력한다.</w:t>
      </w:r>
      <w:r w:rsidR="00B1146F">
        <w:br/>
      </w:r>
      <w:r w:rsidR="00B1146F">
        <w:rPr>
          <w:rFonts w:hint="eastAsia"/>
        </w:rPr>
        <w:t>하지만,</w:t>
      </w:r>
      <w:r w:rsidR="00B1146F">
        <w:t xml:space="preserve"> </w:t>
      </w:r>
      <w:r w:rsidR="00DE2297" w:rsidRPr="00DE2297">
        <w:rPr>
          <w:rFonts w:ascii="Consolas" w:hAnsi="Consolas"/>
          <w:color w:val="000000" w:themeColor="text1"/>
        </w:rPr>
        <w:t>"\a"</w:t>
      </w:r>
      <w:r w:rsidR="00DE2297" w:rsidRPr="00DE2297">
        <w:rPr>
          <w:rFonts w:eastAsiaTheme="minorHAnsi" w:hint="eastAsia"/>
          <w:color w:val="000000" w:themeColor="text1"/>
        </w:rPr>
        <w:t>을 사용해도 명령프롬프트에서 소리를 출력하지 않았다.</w:t>
      </w:r>
      <w:r w:rsidR="00DE2297">
        <w:rPr>
          <w:rFonts w:eastAsiaTheme="minorHAnsi"/>
          <w:color w:val="000000" w:themeColor="text1"/>
        </w:rPr>
        <w:t xml:space="preserve"> windows.h </w:t>
      </w:r>
      <w:r w:rsidR="00DE2297">
        <w:rPr>
          <w:rFonts w:eastAsiaTheme="minorHAnsi" w:hint="eastAsia"/>
          <w:color w:val="000000" w:themeColor="text1"/>
        </w:rPr>
        <w:t xml:space="preserve">헤더에 포함된 </w:t>
      </w:r>
      <w:r w:rsidR="00DE2297">
        <w:rPr>
          <w:rFonts w:eastAsiaTheme="minorHAnsi"/>
          <w:color w:val="000000" w:themeColor="text1"/>
        </w:rPr>
        <w:t xml:space="preserve">Beep </w:t>
      </w:r>
      <w:r w:rsidR="00DE2297">
        <w:rPr>
          <w:rFonts w:eastAsiaTheme="minorHAnsi" w:hint="eastAsia"/>
          <w:color w:val="000000" w:themeColor="text1"/>
        </w:rPr>
        <w:t>함수를 사용하면 원하는 주파수의 소리를 출력할 수 있었다.</w:t>
      </w:r>
    </w:p>
    <w:p w14:paraId="37BE29AB" w14:textId="1551505A" w:rsidR="00210E06" w:rsidRDefault="00210E06" w:rsidP="00A158A7">
      <w:pPr>
        <w:pBdr>
          <w:top w:val="single" w:sz="4" w:space="1" w:color="auto"/>
        </w:pBdr>
        <w:rPr>
          <w:rFonts w:eastAsiaTheme="minorHAnsi"/>
          <w:color w:val="000000" w:themeColor="text1"/>
        </w:rPr>
      </w:pPr>
    </w:p>
    <w:p w14:paraId="5AA09147" w14:textId="77777777" w:rsidR="00210E06" w:rsidRDefault="00210E06" w:rsidP="00A158A7">
      <w:pPr>
        <w:pBdr>
          <w:top w:val="single" w:sz="4" w:space="1" w:color="auto"/>
        </w:pBdr>
        <w:sectPr w:rsidR="00210E06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6B844E41" w14:textId="3F14517F" w:rsidR="00210E06" w:rsidRDefault="00210E06" w:rsidP="00210E06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lastRenderedPageBreak/>
        <w:t>사용자가 입력한 정수의 모든 약수를 화면에 출력하는 프로그램을 작성하라.</w:t>
      </w:r>
    </w:p>
    <w:p w14:paraId="11280D79" w14:textId="580C3E7A" w:rsidR="00C77E66" w:rsidRPr="00C77E66" w:rsidRDefault="00C77E66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</w:p>
    <w:p w14:paraId="1264DC1D" w14:textId="1DE26421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25CF863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3B1BC1E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48A8FA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2B6FCAC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10832F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2991250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560714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FE7D344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A0C34D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약수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1713484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7EF89A18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223C8B5F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%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7BB90B5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1AB3763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60789D51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0E3809CA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6DC4A4D" w14:textId="77777777" w:rsidR="00E91929" w:rsidRDefault="00E91929" w:rsidP="00E9192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E4E1D0A" w14:textId="0865D6B2" w:rsidR="00E91929" w:rsidRDefault="00E91929" w:rsidP="00210E06">
      <w:r w:rsidRPr="00E91929">
        <w:rPr>
          <w:noProof/>
        </w:rPr>
        <w:drawing>
          <wp:inline distT="0" distB="0" distL="0" distR="0" wp14:anchorId="22FEDC11" wp14:editId="3756FBEA">
            <wp:extent cx="3314700" cy="412673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4215" cy="4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7D36" w14:textId="458437AA" w:rsidR="008168FE" w:rsidRDefault="00E91929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>이 프로그램에서는 사용자가 정수를 입력하면</w:t>
      </w:r>
      <w:r>
        <w:t xml:space="preserve"> </w:t>
      </w:r>
      <w:r>
        <w:rPr>
          <w:rFonts w:hint="eastAsia"/>
        </w:rPr>
        <w:t>그 정수의 약수를 모두 출력한다.</w:t>
      </w:r>
    </w:p>
    <w:p w14:paraId="59998800" w14:textId="2499C710" w:rsidR="000D6D36" w:rsidRDefault="008168FE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 xml:space="preserve">약수는 </w:t>
      </w:r>
      <w:r>
        <w:t>1</w:t>
      </w:r>
      <w:r>
        <w:rPr>
          <w:rFonts w:hint="eastAsia"/>
        </w:rPr>
        <w:t>부터 자기 자신까지가 범위이므로</w:t>
      </w:r>
      <w:r>
        <w:t xml:space="preserve"> </w:t>
      </w:r>
      <w:r>
        <w:rPr>
          <w:rFonts w:hint="eastAsia"/>
        </w:rPr>
        <w:t xml:space="preserve">반복문의 시작값은 </w:t>
      </w:r>
      <w:r>
        <w:t>1</w:t>
      </w:r>
      <w:r>
        <w:rPr>
          <w:rFonts w:hint="eastAsia"/>
        </w:rPr>
        <w:t>으로,</w:t>
      </w:r>
      <w:r>
        <w:t xml:space="preserve"> </w:t>
      </w:r>
      <w:r>
        <w:rPr>
          <w:rFonts w:hint="eastAsia"/>
        </w:rPr>
        <w:t>최</w:t>
      </w:r>
      <w:r w:rsidR="006A201A">
        <w:rPr>
          <w:rFonts w:hint="eastAsia"/>
        </w:rPr>
        <w:t>대</w:t>
      </w:r>
      <w:r>
        <w:rPr>
          <w:rFonts w:hint="eastAsia"/>
        </w:rPr>
        <w:t xml:space="preserve">값은 자기 자신(포함)까지 </w:t>
      </w:r>
      <w:r w:rsidR="006A201A">
        <w:rPr>
          <w:rFonts w:hint="eastAsia"/>
        </w:rPr>
        <w:t>반</w:t>
      </w:r>
      <w:r>
        <w:rPr>
          <w:rFonts w:hint="eastAsia"/>
        </w:rPr>
        <w:t>복 범위를 설정했다.</w:t>
      </w:r>
      <w:r w:rsidR="006A201A">
        <w:rPr>
          <w:rFonts w:hint="eastAsia"/>
        </w:rPr>
        <w:t xml:space="preserve"> 반복문 안에서는 </w:t>
      </w:r>
      <w:r w:rsidR="000D6D36">
        <w:rPr>
          <w:rFonts w:hint="eastAsia"/>
        </w:rPr>
        <w:t>사용자에게 입력받은 정수의 약수를 구한다.</w:t>
      </w:r>
      <w:r w:rsidR="000D6D36">
        <w:t xml:space="preserve"> </w:t>
      </w:r>
      <w:r w:rsidR="000D6D36">
        <w:rPr>
          <w:rFonts w:hint="eastAsia"/>
        </w:rPr>
        <w:t xml:space="preserve">만약 정수를 </w:t>
      </w:r>
      <w:r w:rsidR="000D6D36">
        <w:t>1부</w:t>
      </w:r>
      <w:r w:rsidR="000D6D36">
        <w:rPr>
          <w:rFonts w:hint="eastAsia"/>
        </w:rPr>
        <w:t>터 자기 자신까지 나누었을</w:t>
      </w:r>
      <w:r w:rsidR="000D6D36">
        <w:t xml:space="preserve"> </w:t>
      </w:r>
      <w:r w:rsidR="000D6D36">
        <w:rPr>
          <w:rFonts w:hint="eastAsia"/>
        </w:rPr>
        <w:t>때 나누어 떨어지면,</w:t>
      </w:r>
      <w:r w:rsidR="000D6D36">
        <w:t xml:space="preserve"> </w:t>
      </w:r>
      <w:r w:rsidR="000D6D36">
        <w:rPr>
          <w:rFonts w:hint="eastAsia"/>
        </w:rPr>
        <w:t>정수를 나누었던 수를 출력한다.</w:t>
      </w:r>
    </w:p>
    <w:p w14:paraId="3A766856" w14:textId="77777777" w:rsidR="000D6D36" w:rsidRDefault="000D6D36" w:rsidP="000D6D36"/>
    <w:p w14:paraId="67E851BE" w14:textId="5694C6C1" w:rsidR="000D6D36" w:rsidRDefault="000D6D36" w:rsidP="00931BF0">
      <w:pPr>
        <w:pBdr>
          <w:top w:val="single" w:sz="4" w:space="1" w:color="auto"/>
        </w:pBdr>
        <w:autoSpaceDN w:val="0"/>
      </w:pPr>
      <w:r>
        <w:rPr>
          <w:rFonts w:hint="eastAsia"/>
        </w:rPr>
        <w:t>6</w:t>
      </w:r>
      <w:r>
        <w:t>0</w:t>
      </w:r>
      <w:r>
        <w:rPr>
          <w:rFonts w:hint="eastAsia"/>
        </w:rPr>
        <w:t>을 입력했을 때,</w:t>
      </w:r>
      <w:r>
        <w:t xml:space="preserve"> </w:t>
      </w:r>
      <w:r>
        <w:rPr>
          <w:rFonts w:hint="eastAsia"/>
        </w:rPr>
        <w:t>1</w:t>
      </w:r>
      <w:r>
        <w:t xml:space="preserve">, 2, 3, 4, 5, 6, 10, 12, 15, 20, 30, 60 </w:t>
      </w:r>
      <w:r>
        <w:rPr>
          <w:rFonts w:hint="eastAsia"/>
        </w:rPr>
        <w:t>이 약수로 출력된다.</w:t>
      </w:r>
    </w:p>
    <w:p w14:paraId="6041D1D7" w14:textId="3598774B" w:rsidR="000D6D36" w:rsidRDefault="000D6D36" w:rsidP="00931BF0">
      <w:pPr>
        <w:pBdr>
          <w:top w:val="single" w:sz="4" w:space="1" w:color="auto"/>
        </w:pBdr>
        <w:autoSpaceDN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5554F" wp14:editId="4B0B9C30">
                <wp:simplePos x="0" y="0"/>
                <wp:positionH relativeFrom="margin">
                  <wp:align>right</wp:align>
                </wp:positionH>
                <wp:positionV relativeFrom="paragraph">
                  <wp:posOffset>383687</wp:posOffset>
                </wp:positionV>
                <wp:extent cx="5845818" cy="1353100"/>
                <wp:effectExtent l="0" t="0" r="215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8" cy="13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D8CB9A" w14:textId="19AEB265" w:rsidR="000D6D36" w:rsidRDefault="000D6D36" w:rsidP="00931BF0">
                            <w:pPr>
                              <w:autoSpaceDN w:val="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이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로 나누어 떨어진다면,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4는 약수이다.</w:t>
                            </w:r>
                            <w:r>
                              <w:br/>
                              <w:t>60</w:t>
                            </w:r>
                            <w:r>
                              <w:rPr>
                                <w:rFonts w:hint="eastAsia"/>
                              </w:rPr>
                              <w:t xml:space="preserve">을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로 나누면 </w:t>
                            </w:r>
                            <w:r>
                              <w:t>15</w:t>
                            </w:r>
                            <w:r w:rsidR="008D69DB"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>고</w:t>
                            </w:r>
                            <w:r w:rsidR="008D69DB"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이 수도 약수이다.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그러므로 약수를 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부터 자기자신까지 찾는 것이 아닌,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자기 자신의 제곱근까지만 구하면 나머지 약수도 구할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555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09.1pt;margin-top:30.2pt;width:460.3pt;height:106.5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" fillcolor="white [3201]" strokeweight=".5pt">
                <v:textbox>
                  <w:txbxContent>
                    <w:p w14:paraId="4FD8CB9A" w14:textId="19AEB265" w:rsidR="000D6D36" w:rsidRDefault="000D6D36" w:rsidP="00931BF0">
                      <w:pPr>
                        <w:autoSpaceDN w:val="0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이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로 나누어 떨어진다면,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4는 약수이다.</w:t>
                      </w:r>
                      <w:r>
                        <w:br/>
                        <w:t>60</w:t>
                      </w:r>
                      <w:r>
                        <w:rPr>
                          <w:rFonts w:hint="eastAsia"/>
                        </w:rPr>
                        <w:t xml:space="preserve">을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로 나누면 </w:t>
                      </w:r>
                      <w:r>
                        <w:t>15</w:t>
                      </w:r>
                      <w:r w:rsidR="008D69DB">
                        <w:rPr>
                          <w:rFonts w:hint="eastAsia"/>
                        </w:rPr>
                        <w:t>이</w:t>
                      </w:r>
                      <w:r>
                        <w:rPr>
                          <w:rFonts w:hint="eastAsia"/>
                        </w:rPr>
                        <w:t>고</w:t>
                      </w:r>
                      <w:r w:rsidR="008D69DB"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 이 수도 약수이다.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그러므로 약수를 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부터 자기자신까지 찾는 것이 아닌,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자기 자신의 제곱근까지만 구하면 나머지 약수도 구할 수 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</w:rPr>
        <w:t>여기서 곱했을 때 6</w:t>
      </w:r>
      <w:r>
        <w:t>0</w:t>
      </w:r>
      <w:r>
        <w:rPr>
          <w:rFonts w:hint="eastAsia"/>
        </w:rPr>
        <w:t>이 되는 수를 쌍으로 묶으면 다음과 같다.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0D6D36" w14:paraId="6415B03B" w14:textId="77777777" w:rsidTr="000D6D36">
        <w:tc>
          <w:tcPr>
            <w:tcW w:w="704" w:type="dxa"/>
          </w:tcPr>
          <w:p w14:paraId="4C2C5E52" w14:textId="7DCF31A4" w:rsidR="000D6D36" w:rsidRDefault="000D6D36" w:rsidP="000D6D3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D2B602E" w14:textId="58E83120" w:rsidR="000D6D36" w:rsidRDefault="000D6D36" w:rsidP="000D6D36"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0D6D36" w14:paraId="03086C36" w14:textId="77777777" w:rsidTr="000D6D36">
        <w:tc>
          <w:tcPr>
            <w:tcW w:w="704" w:type="dxa"/>
          </w:tcPr>
          <w:p w14:paraId="2F16BA60" w14:textId="5EB18F76" w:rsidR="000D6D36" w:rsidRDefault="000D6D36" w:rsidP="000D6D36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5F8C0C8" w14:textId="1EE45AFF" w:rsidR="000D6D36" w:rsidRDefault="000D6D36" w:rsidP="000D6D36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0D6D36" w14:paraId="35244F8C" w14:textId="77777777" w:rsidTr="000D6D36">
        <w:tc>
          <w:tcPr>
            <w:tcW w:w="704" w:type="dxa"/>
          </w:tcPr>
          <w:p w14:paraId="752C05E4" w14:textId="3983AE65" w:rsidR="000D6D36" w:rsidRDefault="000D6D36" w:rsidP="000D6D36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34EAF777" w14:textId="3F5FDCA3" w:rsidR="000D6D36" w:rsidRDefault="000D6D36" w:rsidP="000D6D3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0D6D36" w14:paraId="0810762D" w14:textId="77777777" w:rsidTr="000D6D36">
        <w:tc>
          <w:tcPr>
            <w:tcW w:w="704" w:type="dxa"/>
          </w:tcPr>
          <w:p w14:paraId="4D0C73FE" w14:textId="5BA029E9" w:rsidR="000D6D36" w:rsidRDefault="000D6D36" w:rsidP="000D6D36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71CAB1B6" w14:textId="72C1FC1B" w:rsidR="000D6D36" w:rsidRDefault="000D6D36" w:rsidP="000D6D36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D6D36" w14:paraId="0FC52143" w14:textId="77777777" w:rsidTr="000D6D36">
        <w:tc>
          <w:tcPr>
            <w:tcW w:w="704" w:type="dxa"/>
          </w:tcPr>
          <w:p w14:paraId="7A9254EA" w14:textId="16F19E75" w:rsidR="000D6D36" w:rsidRDefault="000D6D36" w:rsidP="000D6D36"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5AD09A87" w14:textId="3BA690B3" w:rsidR="000D6D36" w:rsidRDefault="000D6D36" w:rsidP="000D6D3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D6D36" w14:paraId="5F9B3563" w14:textId="77777777" w:rsidTr="000D6D36">
        <w:tc>
          <w:tcPr>
            <w:tcW w:w="704" w:type="dxa"/>
          </w:tcPr>
          <w:p w14:paraId="1899B041" w14:textId="0009E6FE" w:rsidR="000D6D36" w:rsidRDefault="000D6D36" w:rsidP="000D6D36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5B0B67D5" w14:textId="03C67562" w:rsidR="000D6D36" w:rsidRDefault="000D6D36" w:rsidP="000D6D36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5C4A3E3E" w14:textId="77777777" w:rsidR="00C77E66" w:rsidRDefault="00C77E66" w:rsidP="000D6D36"/>
    <w:p w14:paraId="4EF58D67" w14:textId="416316A4" w:rsidR="000D6D36" w:rsidRDefault="00C77E66" w:rsidP="000D6D36">
      <w:r>
        <w:rPr>
          <w:rFonts w:hint="eastAsia"/>
        </w:rPr>
        <w:t>이 방식을 사용해서 프로그램을 최적화</w:t>
      </w:r>
      <w:r>
        <w:t>해보았다</w:t>
      </w:r>
      <w:r>
        <w:rPr>
          <w:rFonts w:hint="eastAsia"/>
        </w:rPr>
        <w:t>.</w:t>
      </w:r>
    </w:p>
    <w:p w14:paraId="4D6A1BDE" w14:textId="77777777" w:rsidR="00C77E66" w:rsidRDefault="00C77E66" w:rsidP="000D6D36"/>
    <w:p w14:paraId="4F3CDCF5" w14:textId="7AFCC04C" w:rsidR="006B07ED" w:rsidRDefault="006B07ED" w:rsidP="000D6D36">
      <w:pPr>
        <w:rPr>
          <w:rFonts w:hint="eastAsia"/>
        </w:rPr>
        <w:sectPr w:rsidR="006B07ED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136F29A" w14:textId="69813BDC" w:rsidR="006A201A" w:rsidRDefault="00C77E66" w:rsidP="00C77E66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lastRenderedPageBreak/>
        <w:t>약수 출력 최적화 버전</w:t>
      </w:r>
    </w:p>
    <w:p w14:paraId="733B0D80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최적화</w:t>
      </w:r>
      <w:r>
        <w:rPr>
          <w:rFonts w:ascii="Consolas" w:hAnsi="Consolas"/>
          <w:color w:val="57A64A"/>
          <w:sz w:val="20"/>
          <w:szCs w:val="20"/>
        </w:rPr>
        <w:t> </w:t>
      </w:r>
    </w:p>
    <w:p w14:paraId="3B81EB2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226F03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math.h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AD9440B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C143555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E4EFED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1792FC1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CDD8F23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5AC925ED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71C0EACF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unsigned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//signed</w:t>
      </w:r>
      <w:r>
        <w:rPr>
          <w:rFonts w:ascii="Consolas" w:hAnsi="Consolas"/>
          <w:color w:val="57A64A"/>
          <w:sz w:val="20"/>
          <w:szCs w:val="20"/>
        </w:rPr>
        <w:t>를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쓰게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되면</w:t>
      </w:r>
      <w:r>
        <w:rPr>
          <w:rFonts w:ascii="Consolas" w:hAnsi="Consolas"/>
          <w:color w:val="57A64A"/>
          <w:sz w:val="20"/>
          <w:szCs w:val="20"/>
        </w:rPr>
        <w:t> index </w:t>
      </w:r>
      <w:r>
        <w:rPr>
          <w:rFonts w:ascii="Consolas" w:hAnsi="Consolas"/>
          <w:color w:val="57A64A"/>
          <w:sz w:val="20"/>
          <w:szCs w:val="20"/>
        </w:rPr>
        <w:t>역할으로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적절하지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않음</w:t>
      </w:r>
      <w:r>
        <w:rPr>
          <w:rFonts w:ascii="Consolas" w:hAnsi="Consolas"/>
          <w:color w:val="57A64A"/>
          <w:sz w:val="20"/>
          <w:szCs w:val="20"/>
        </w:rPr>
        <w:t>.</w:t>
      </w:r>
    </w:p>
    <w:p w14:paraId="10FCEEC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예외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처리용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변수</w:t>
      </w:r>
    </w:p>
    <w:p w14:paraId="526016C9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B571175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64599A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725A2CC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9E325E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약수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A31044D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AA"/>
          <w:sz w:val="20"/>
          <w:szCs w:val="20"/>
        </w:rPr>
        <w:t>sqrt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057ED67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DF65A8F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%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1EFD1D2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F544F16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06AEAB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0BC364A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++;</w:t>
      </w:r>
    </w:p>
    <w:p w14:paraId="7F7BA8B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604942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8B4790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--;</w:t>
      </w:r>
    </w:p>
    <w:p w14:paraId="7E92F739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7233A1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약수</w:t>
      </w:r>
      <w:r>
        <w:rPr>
          <w:rFonts w:ascii="Consolas" w:hAnsi="Consolas"/>
          <w:color w:val="57A64A"/>
          <w:sz w:val="20"/>
          <w:szCs w:val="20"/>
        </w:rPr>
        <w:t>=sqrt(</w:t>
      </w:r>
      <w:r>
        <w:rPr>
          <w:rFonts w:ascii="Consolas" w:hAnsi="Consolas"/>
          <w:color w:val="57A64A"/>
          <w:sz w:val="20"/>
          <w:szCs w:val="20"/>
        </w:rPr>
        <w:t>정수</w:t>
      </w:r>
      <w:r>
        <w:rPr>
          <w:rFonts w:ascii="Consolas" w:hAnsi="Consolas"/>
          <w:color w:val="57A64A"/>
          <w:sz w:val="20"/>
          <w:szCs w:val="20"/>
        </w:rPr>
        <w:t>)</w:t>
      </w:r>
      <w:r>
        <w:rPr>
          <w:rFonts w:ascii="Consolas" w:hAnsi="Consolas"/>
          <w:color w:val="57A64A"/>
          <w:sz w:val="20"/>
          <w:szCs w:val="20"/>
        </w:rPr>
        <w:t>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예외처리</w:t>
      </w:r>
    </w:p>
    <w:p w14:paraId="4D77A1D3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0187FAF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B38B01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AE884D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exception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  <w:r>
        <w:rPr>
          <w:rFonts w:ascii="Consolas" w:hAnsi="Consolas"/>
          <w:color w:val="57A64A"/>
          <w:sz w:val="20"/>
          <w:szCs w:val="20"/>
        </w:rPr>
        <w:t>//0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index </w:t>
      </w:r>
      <w:r>
        <w:rPr>
          <w:rFonts w:ascii="Consolas" w:hAnsi="Consolas"/>
          <w:color w:val="57A64A"/>
          <w:sz w:val="20"/>
          <w:szCs w:val="20"/>
        </w:rPr>
        <w:t>까지</w:t>
      </w:r>
    </w:p>
    <w:p w14:paraId="453C615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386EA2D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div1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076ADFD7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2A19EFA2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index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--)</w:t>
      </w:r>
      <w:r>
        <w:rPr>
          <w:rFonts w:ascii="Consolas" w:hAnsi="Consolas"/>
          <w:color w:val="57A64A"/>
          <w:sz w:val="20"/>
          <w:szCs w:val="20"/>
        </w:rPr>
        <w:t>//index 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0</w:t>
      </w:r>
      <w:r>
        <w:rPr>
          <w:rFonts w:ascii="Consolas" w:hAnsi="Consolas"/>
          <w:color w:val="57A64A"/>
          <w:sz w:val="20"/>
          <w:szCs w:val="20"/>
        </w:rPr>
        <w:t>까지</w:t>
      </w:r>
    </w:p>
    <w:p w14:paraId="400AD9F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B59AB54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div2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3A0EAF5A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6069D0A8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676A960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14CBABE" w14:textId="77777777" w:rsidR="00C77E66" w:rsidRDefault="00C77E66" w:rsidP="00C77E66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210B18E9" w14:textId="195739F9" w:rsidR="00C77E66" w:rsidRPr="00BE285F" w:rsidRDefault="00C77E66" w:rsidP="000D6D36">
      <w:pPr>
        <w:rPr>
          <w:color w:val="565656" w:themeColor="text2" w:themeTint="BF"/>
        </w:rPr>
      </w:pPr>
      <w:r w:rsidRPr="00BE285F">
        <w:rPr>
          <w:rFonts w:hint="eastAsia"/>
          <w:color w:val="565656" w:themeColor="text2" w:themeTint="BF"/>
        </w:rPr>
        <w:t xml:space="preserve">&lt;출력 동일하므로 </w:t>
      </w:r>
      <w:r w:rsidR="00164F0F" w:rsidRPr="00BE285F">
        <w:rPr>
          <w:rFonts w:hint="eastAsia"/>
          <w:color w:val="565656" w:themeColor="text2" w:themeTint="BF"/>
        </w:rPr>
        <w:t>결과는 생략</w:t>
      </w:r>
      <w:r w:rsidRPr="00BE285F">
        <w:rPr>
          <w:rFonts w:hint="eastAsia"/>
          <w:color w:val="565656" w:themeColor="text2" w:themeTint="BF"/>
        </w:rPr>
        <w:t>&gt;</w:t>
      </w:r>
    </w:p>
    <w:p w14:paraId="1A57A310" w14:textId="77777777" w:rsidR="006B07ED" w:rsidRDefault="00C77E66" w:rsidP="006B07ED">
      <w:pPr>
        <w:pBdr>
          <w:top w:val="single" w:sz="4" w:space="1" w:color="auto"/>
        </w:pBdr>
        <w:autoSpaceDN w:val="0"/>
        <w:sectPr w:rsidR="006B07ED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rFonts w:hint="eastAsia"/>
        </w:rPr>
        <w:t>이 프로그램에서 바뀐 점은 약수를 구했을 때,</w:t>
      </w:r>
      <w:r>
        <w:t xml:space="preserve"> </w:t>
      </w:r>
      <w:r>
        <w:rPr>
          <w:rFonts w:hint="eastAsia"/>
        </w:rPr>
        <w:t xml:space="preserve">그 </w:t>
      </w:r>
      <w:r w:rsidR="005028CC">
        <w:rPr>
          <w:rFonts w:hint="eastAsia"/>
        </w:rPr>
        <w:t>약수의 쌍</w:t>
      </w:r>
      <w:r>
        <w:rPr>
          <w:rFonts w:hint="eastAsia"/>
        </w:rPr>
        <w:t>(서로 곱했을 때 입력받은 정수가 되는 수</w:t>
      </w:r>
      <w:r>
        <w:t>)</w:t>
      </w:r>
      <w:r>
        <w:rPr>
          <w:rFonts w:hint="eastAsia"/>
        </w:rPr>
        <w:t xml:space="preserve">도 함께 저장한다. </w:t>
      </w:r>
      <w:r w:rsidR="005028CC">
        <w:t>(1</w:t>
      </w:r>
      <w:r w:rsidR="005028CC">
        <w:rPr>
          <w:rFonts w:hint="eastAsia"/>
        </w:rPr>
        <w:t xml:space="preserve">의 쌍은 </w:t>
      </w:r>
      <w:r w:rsidR="005028CC">
        <w:t>60. 2</w:t>
      </w:r>
      <w:r w:rsidR="005028CC">
        <w:rPr>
          <w:rFonts w:hint="eastAsia"/>
        </w:rPr>
        <w:t xml:space="preserve">의 쌍은 </w:t>
      </w:r>
      <w:r w:rsidR="005028CC">
        <w:t xml:space="preserve">30 </w:t>
      </w:r>
      <w:r w:rsidR="005028CC">
        <w:rPr>
          <w:rFonts w:eastAsiaTheme="minorHAnsi"/>
        </w:rPr>
        <w:t>···</w:t>
      </w:r>
      <w:r w:rsidR="005028CC">
        <w:t>)</w:t>
      </w:r>
      <w:r w:rsidR="00BE285F">
        <w:br/>
      </w:r>
      <w:r w:rsidR="00BE285F">
        <w:rPr>
          <w:rFonts w:hint="eastAsia"/>
        </w:rPr>
        <w:t>기존에는 입력받은 정수만큼</w:t>
      </w:r>
      <w:r w:rsidR="00BE285F">
        <w:t xml:space="preserve"> </w:t>
      </w:r>
      <w:r w:rsidR="00BE285F">
        <w:rPr>
          <w:rFonts w:hint="eastAsia"/>
        </w:rPr>
        <w:t>M</w:t>
      </w:r>
      <w:r w:rsidR="00BE285F">
        <w:t xml:space="preserve">od </w:t>
      </w:r>
      <w:r w:rsidR="00BE285F">
        <w:rPr>
          <w:rFonts w:hint="eastAsia"/>
        </w:rPr>
        <w:t>연산을 했지만,</w:t>
      </w:r>
      <w:r w:rsidR="00BE285F">
        <w:t xml:space="preserve"> </w:t>
      </w:r>
      <w:r w:rsidR="00BE285F">
        <w:rPr>
          <w:rFonts w:hint="eastAsia"/>
        </w:rPr>
        <w:t xml:space="preserve">이 </w:t>
      </w:r>
      <w:r w:rsidR="008D69DB">
        <w:rPr>
          <w:rFonts w:hint="eastAsia"/>
        </w:rPr>
        <w:t>방식</w:t>
      </w:r>
      <w:r w:rsidR="00BE285F">
        <w:rPr>
          <w:rFonts w:hint="eastAsia"/>
        </w:rPr>
        <w:t>에</w:t>
      </w:r>
      <w:r w:rsidR="008D69DB">
        <w:rPr>
          <w:rFonts w:hint="eastAsia"/>
        </w:rPr>
        <w:t>서</w:t>
      </w:r>
      <w:r w:rsidR="00BE285F">
        <w:rPr>
          <w:rFonts w:hint="eastAsia"/>
        </w:rPr>
        <w:t>는 입력받은 정수의 제곱근(소수자리 버림)만큼만 M</w:t>
      </w:r>
      <w:r w:rsidR="00BE285F">
        <w:t xml:space="preserve">od </w:t>
      </w:r>
      <w:r w:rsidR="00BE285F">
        <w:rPr>
          <w:rFonts w:hint="eastAsia"/>
        </w:rPr>
        <w:t>연산을 해도 된다.</w:t>
      </w:r>
      <w:r w:rsidR="00BE285F">
        <w:t xml:space="preserve"> </w:t>
      </w:r>
      <w:r w:rsidR="00BE285F">
        <w:br/>
      </w:r>
      <w:r w:rsidR="00BE285F">
        <w:rPr>
          <w:rFonts w:hint="eastAsia"/>
        </w:rPr>
        <w:t>단, 나누기 연산이 추가</w:t>
      </w:r>
      <w:r w:rsidR="00931BF0">
        <w:rPr>
          <w:rFonts w:hint="eastAsia"/>
        </w:rPr>
        <w:t>되기는 하지만,</w:t>
      </w:r>
      <w:r w:rsidR="00BE285F">
        <w:t xml:space="preserve"> </w:t>
      </w:r>
      <w:r w:rsidR="00BE285F">
        <w:rPr>
          <w:rFonts w:hint="eastAsia"/>
        </w:rPr>
        <w:t xml:space="preserve">그럼에도 큰 수로 갈수록 이 방식이 더 </w:t>
      </w:r>
      <w:r w:rsidR="008D69DB">
        <w:rPr>
          <w:rFonts w:hint="eastAsia"/>
        </w:rPr>
        <w:t>유리</w:t>
      </w:r>
      <w:r w:rsidR="008D69DB">
        <w:t>하다</w:t>
      </w:r>
      <w:r w:rsidR="00BE285F">
        <w:rPr>
          <w:rFonts w:hint="eastAsia"/>
        </w:rPr>
        <w:t>.</w:t>
      </w:r>
      <w:r w:rsidR="00BE285F">
        <w:br/>
      </w:r>
    </w:p>
    <w:p w14:paraId="3C17F384" w14:textId="77777777" w:rsidR="005028CC" w:rsidRDefault="00164F0F" w:rsidP="00931BF0">
      <w:pPr>
        <w:autoSpaceDN w:val="0"/>
      </w:pPr>
      <w:r>
        <w:rPr>
          <w:rFonts w:hint="eastAsia"/>
        </w:rPr>
        <w:lastRenderedPageBreak/>
        <w:t xml:space="preserve">약수를 하나의 배열에 </w:t>
      </w:r>
      <w:r w:rsidR="005028CC">
        <w:rPr>
          <w:rFonts w:hint="eastAsia"/>
        </w:rPr>
        <w:t xml:space="preserve">순서없이 </w:t>
      </w:r>
      <w:r>
        <w:rPr>
          <w:rFonts w:hint="eastAsia"/>
        </w:rPr>
        <w:t>저장하고</w:t>
      </w:r>
      <w:r>
        <w:t xml:space="preserve"> </w:t>
      </w:r>
      <w:r>
        <w:rPr>
          <w:rFonts w:hint="eastAsia"/>
        </w:rPr>
        <w:t>마지막에 정렬해도 되지만,</w:t>
      </w:r>
      <w:r>
        <w:t xml:space="preserve"> </w:t>
      </w:r>
      <w:r>
        <w:rPr>
          <w:rFonts w:hint="eastAsia"/>
        </w:rPr>
        <w:t>그 경우에는 추가적인 연산시간이 들어간다.</w:t>
      </w:r>
    </w:p>
    <w:p w14:paraId="6825E5AC" w14:textId="53A01CBF" w:rsidR="005028CC" w:rsidRPr="008D69DB" w:rsidRDefault="00BE285F" w:rsidP="00210E06">
      <w:r w:rsidRPr="00BE285F">
        <w:rPr>
          <w:bdr w:val="single" w:sz="4" w:space="0" w:color="auto"/>
        </w:rPr>
        <w:t xml:space="preserve"> 1</w:t>
      </w:r>
      <w:r w:rsidR="005028CC" w:rsidRPr="00BE285F">
        <w:rPr>
          <w:bdr w:val="single" w:sz="4" w:space="0" w:color="auto"/>
        </w:rPr>
        <w:t xml:space="preserve"> 60 2 30 3 20 4 15 5 12 6 </w:t>
      </w:r>
      <w:proofErr w:type="gramStart"/>
      <w:r w:rsidR="005028CC" w:rsidRPr="00BE285F">
        <w:rPr>
          <w:bdr w:val="single" w:sz="4" w:space="0" w:color="auto"/>
        </w:rPr>
        <w:t xml:space="preserve">10 </w:t>
      </w:r>
      <w:r>
        <w:t xml:space="preserve"> </w:t>
      </w:r>
      <w:r>
        <w:rPr>
          <w:rFonts w:hint="eastAsia"/>
        </w:rPr>
        <w:t>이</w:t>
      </w:r>
      <w:proofErr w:type="gramEnd"/>
      <w:r>
        <w:rPr>
          <w:rFonts w:hint="eastAsia"/>
        </w:rPr>
        <w:t xml:space="preserve"> 경우에는</w:t>
      </w:r>
      <w:r w:rsidRPr="00BE285F">
        <w:t xml:space="preserve"> </w:t>
      </w:r>
      <w:r>
        <w:rPr>
          <w:rFonts w:hint="eastAsia"/>
        </w:rPr>
        <w:t>정렬이 필요함.</w:t>
      </w:r>
    </w:p>
    <w:p w14:paraId="581DC7A3" w14:textId="163DA542" w:rsidR="005028CC" w:rsidRPr="005028CC" w:rsidRDefault="00164F0F" w:rsidP="00931BF0">
      <w:pPr>
        <w:autoSpaceDN w:val="0"/>
        <w:spacing w:after="0" w:line="240" w:lineRule="auto"/>
      </w:pPr>
      <w:r>
        <w:t>(</w:t>
      </w:r>
      <w:r>
        <w:rPr>
          <w:rFonts w:hint="eastAsia"/>
        </w:rPr>
        <w:t xml:space="preserve">입력받은 수가 </w:t>
      </w:r>
      <w:r>
        <w:t>60</w:t>
      </w:r>
      <w:r>
        <w:rPr>
          <w:rFonts w:hint="eastAsia"/>
        </w:rPr>
        <w:t>일 때)</w:t>
      </w:r>
      <w:r w:rsidR="005028CC">
        <w:t xml:space="preserve"> </w:t>
      </w:r>
      <w:r w:rsidR="005028CC">
        <w:rPr>
          <w:rFonts w:hint="eastAsia"/>
        </w:rPr>
        <w:t>약수는</w:t>
      </w:r>
      <w:r>
        <w:t xml:space="preserve"> </w:t>
      </w:r>
      <w:r>
        <w:rPr>
          <w:rFonts w:hint="eastAsia"/>
        </w:rPr>
        <w:t>1</w:t>
      </w:r>
      <w:r w:rsidR="005028CC">
        <w:rPr>
          <w:rFonts w:hint="eastAsia"/>
        </w:rPr>
        <w:t>,</w:t>
      </w:r>
      <w:r w:rsidR="005028CC">
        <w:t xml:space="preserve"> 2, 3</w:t>
      </w:r>
      <w:r w:rsidR="005028CC">
        <w:rPr>
          <w:rFonts w:eastAsiaTheme="minorHAnsi"/>
        </w:rPr>
        <w:t>···6</w:t>
      </w:r>
      <w:r w:rsidR="005028CC">
        <w:rPr>
          <w:rFonts w:eastAsiaTheme="minorHAnsi" w:hint="eastAsia"/>
        </w:rPr>
        <w:t>이고 그 약수의</w:t>
      </w:r>
      <w:r w:rsidR="005028CC">
        <w:rPr>
          <w:rFonts w:hint="eastAsia"/>
        </w:rPr>
        <w:t xml:space="preserve"> 쌍은 </w:t>
      </w:r>
      <w:r w:rsidR="005028CC">
        <w:t>60, 30, 20</w:t>
      </w:r>
      <w:r w:rsidR="005028CC">
        <w:rPr>
          <w:rFonts w:eastAsiaTheme="minorHAnsi"/>
        </w:rPr>
        <w:t>···</w:t>
      </w:r>
      <w:r w:rsidR="005028CC">
        <w:t xml:space="preserve"> </w:t>
      </w:r>
      <w:r w:rsidR="005028CC">
        <w:rPr>
          <w:rFonts w:hint="eastAsia"/>
        </w:rPr>
        <w:t>이다</w:t>
      </w:r>
      <w:r>
        <w:t xml:space="preserve"> </w:t>
      </w:r>
      <w:r>
        <w:rPr>
          <w:rFonts w:hint="eastAsia"/>
        </w:rPr>
        <w:t>규칙성을 보면 약수가 1</w:t>
      </w:r>
      <w:r>
        <w:t>, 2, 3</w:t>
      </w:r>
      <w:r>
        <w:rPr>
          <w:rFonts w:hint="eastAsia"/>
        </w:rPr>
        <w:t xml:space="preserve">으로 커질수록 쌍이 되는 약수의 값은 </w:t>
      </w:r>
      <w:r w:rsidR="005028CC">
        <w:rPr>
          <w:rFonts w:hint="eastAsia"/>
        </w:rPr>
        <w:t xml:space="preserve">가장 큰 값에서 </w:t>
      </w:r>
      <w:r>
        <w:rPr>
          <w:rFonts w:hint="eastAsia"/>
        </w:rPr>
        <w:t>점점 작아진다.</w:t>
      </w:r>
      <w:r>
        <w:t xml:space="preserve"> </w:t>
      </w:r>
      <w:r>
        <w:br/>
      </w:r>
      <w:r>
        <w:rPr>
          <w:rFonts w:hint="eastAsia"/>
        </w:rPr>
        <w:t xml:space="preserve">이 규칙성을 이용해서 제곱근 이하의 약수는 </w:t>
      </w:r>
      <w:r>
        <w:t>1</w:t>
      </w:r>
      <w:r>
        <w:rPr>
          <w:rFonts w:hint="eastAsia"/>
        </w:rPr>
        <w:t>번 배열</w:t>
      </w:r>
      <w:r w:rsidR="005028CC">
        <w:rPr>
          <w:rFonts w:hint="eastAsia"/>
        </w:rPr>
        <w:t>(</w:t>
      </w:r>
      <w:r w:rsidR="005028CC">
        <w:t xml:space="preserve">1, 2, </w:t>
      </w:r>
      <w:r w:rsidR="005028CC">
        <w:rPr>
          <w:rFonts w:eastAsiaTheme="minorHAnsi"/>
        </w:rPr>
        <w:t>3, 4, 5, 6</w:t>
      </w:r>
      <w:r w:rsidR="005028CC">
        <w:t>)</w:t>
      </w:r>
      <w:r>
        <w:rPr>
          <w:rFonts w:hint="eastAsia"/>
        </w:rPr>
        <w:t>에</w:t>
      </w:r>
      <w:r w:rsidR="00BE285F">
        <w:t xml:space="preserve"> </w:t>
      </w:r>
      <w:r w:rsidR="00BE285F">
        <w:rPr>
          <w:rFonts w:hint="eastAsia"/>
        </w:rPr>
        <w:t>저장</w:t>
      </w:r>
      <w:r w:rsidR="008D69DB">
        <w:rPr>
          <w:rFonts w:hint="eastAsia"/>
        </w:rPr>
        <w:t>하고,</w:t>
      </w:r>
      <w:r w:rsidR="00BE285F">
        <w:br/>
      </w:r>
      <w:r>
        <w:rPr>
          <w:rFonts w:hint="eastAsia"/>
        </w:rPr>
        <w:t>쌍이 되는</w:t>
      </w:r>
      <w:r>
        <w:t xml:space="preserve"> </w:t>
      </w:r>
      <w:r>
        <w:rPr>
          <w:rFonts w:hint="eastAsia"/>
        </w:rPr>
        <w:t>약수는 2번 배열</w:t>
      </w:r>
      <w:r w:rsidR="005028CC">
        <w:rPr>
          <w:rFonts w:hint="eastAsia"/>
        </w:rPr>
        <w:t>(</w:t>
      </w:r>
      <w:r w:rsidR="005028CC">
        <w:t xml:space="preserve">60, 30, </w:t>
      </w:r>
      <w:r w:rsidR="005028CC">
        <w:rPr>
          <w:rFonts w:eastAsiaTheme="minorHAnsi"/>
        </w:rPr>
        <w:t xml:space="preserve">20, 15, 12, </w:t>
      </w:r>
      <w:r w:rsidR="005028CC">
        <w:t>10)</w:t>
      </w:r>
      <w:r>
        <w:rPr>
          <w:rFonts w:hint="eastAsia"/>
        </w:rPr>
        <w:t>에 저장하고</w:t>
      </w:r>
      <w:r w:rsidR="008D69DB">
        <w:br/>
      </w:r>
      <w:r w:rsidR="005028CC">
        <w:t>2</w:t>
      </w:r>
      <w:r w:rsidR="005028CC">
        <w:rPr>
          <w:rFonts w:hint="eastAsia"/>
        </w:rPr>
        <w:t xml:space="preserve">번 </w:t>
      </w:r>
      <w:r>
        <w:rPr>
          <w:rFonts w:hint="eastAsia"/>
        </w:rPr>
        <w:t>배열을 뒤집음(</w:t>
      </w:r>
      <w:r>
        <w:t>revers</w:t>
      </w:r>
      <w:r w:rsidR="005028CC">
        <w:t>e)</w:t>
      </w:r>
      <w:r w:rsidR="005028CC">
        <w:rPr>
          <w:rFonts w:hint="eastAsia"/>
        </w:rPr>
        <w:t>으로서 복잡한 연산없이 약수를 순서대로 저장할 수 있다.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567"/>
        <w:gridCol w:w="567"/>
        <w:gridCol w:w="567"/>
        <w:gridCol w:w="567"/>
        <w:gridCol w:w="567"/>
        <w:gridCol w:w="567"/>
      </w:tblGrid>
      <w:tr w:rsidR="00BE285F" w14:paraId="5D46B7EB" w14:textId="77777777" w:rsidTr="00BE285F">
        <w:tc>
          <w:tcPr>
            <w:tcW w:w="1129" w:type="dxa"/>
          </w:tcPr>
          <w:p w14:paraId="351529B3" w14:textId="16FBFEDD" w:rsidR="00BE285F" w:rsidRDefault="00BE285F" w:rsidP="00210E06">
            <w:r>
              <w:rPr>
                <w:rFonts w:hint="eastAsia"/>
              </w:rPr>
              <w:t>1번 배열</w:t>
            </w:r>
          </w:p>
        </w:tc>
        <w:tc>
          <w:tcPr>
            <w:tcW w:w="567" w:type="dxa"/>
          </w:tcPr>
          <w:p w14:paraId="07ED8CC6" w14:textId="5976CD1A" w:rsidR="00BE285F" w:rsidRPr="008D69DB" w:rsidRDefault="00BE285F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</w:p>
        </w:tc>
        <w:tc>
          <w:tcPr>
            <w:tcW w:w="567" w:type="dxa"/>
          </w:tcPr>
          <w:p w14:paraId="3F3E4C1D" w14:textId="3DA7544F" w:rsidR="00BE285F" w:rsidRPr="008D69DB" w:rsidRDefault="00BE285F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2</w:t>
            </w:r>
          </w:p>
        </w:tc>
        <w:tc>
          <w:tcPr>
            <w:tcW w:w="567" w:type="dxa"/>
          </w:tcPr>
          <w:p w14:paraId="53FAD99D" w14:textId="575A29D3" w:rsidR="00BE285F" w:rsidRPr="008D69DB" w:rsidRDefault="00BE285F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3</w:t>
            </w:r>
          </w:p>
        </w:tc>
        <w:tc>
          <w:tcPr>
            <w:tcW w:w="567" w:type="dxa"/>
          </w:tcPr>
          <w:p w14:paraId="597B3726" w14:textId="7219454C" w:rsidR="00BE285F" w:rsidRPr="008D69DB" w:rsidRDefault="00BE285F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4</w:t>
            </w:r>
          </w:p>
        </w:tc>
        <w:tc>
          <w:tcPr>
            <w:tcW w:w="567" w:type="dxa"/>
          </w:tcPr>
          <w:p w14:paraId="66FF81D9" w14:textId="4E846B98" w:rsidR="00BE285F" w:rsidRPr="008D69DB" w:rsidRDefault="00BE285F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5</w:t>
            </w:r>
          </w:p>
        </w:tc>
        <w:tc>
          <w:tcPr>
            <w:tcW w:w="567" w:type="dxa"/>
          </w:tcPr>
          <w:p w14:paraId="732541E3" w14:textId="49209124" w:rsidR="00BE285F" w:rsidRPr="008D69DB" w:rsidRDefault="00BE285F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6</w:t>
            </w:r>
          </w:p>
        </w:tc>
      </w:tr>
      <w:tr w:rsidR="00BE285F" w14:paraId="7E7AD56C" w14:textId="77777777" w:rsidTr="00BE285F">
        <w:tc>
          <w:tcPr>
            <w:tcW w:w="1129" w:type="dxa"/>
          </w:tcPr>
          <w:p w14:paraId="7D0AA6BB" w14:textId="3B0BA179" w:rsidR="00BE285F" w:rsidRDefault="00BE285F" w:rsidP="00210E06">
            <w:r>
              <w:rPr>
                <w:rFonts w:hint="eastAsia"/>
              </w:rPr>
              <w:t>2번 배열</w:t>
            </w:r>
          </w:p>
        </w:tc>
        <w:tc>
          <w:tcPr>
            <w:tcW w:w="567" w:type="dxa"/>
          </w:tcPr>
          <w:p w14:paraId="1CAB5783" w14:textId="46CADD14" w:rsidR="00BE285F" w:rsidRDefault="00BE285F" w:rsidP="00210E06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567" w:type="dxa"/>
          </w:tcPr>
          <w:p w14:paraId="7448EE90" w14:textId="08CF4818" w:rsidR="00BE285F" w:rsidRDefault="00BE285F" w:rsidP="00210E0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67" w:type="dxa"/>
          </w:tcPr>
          <w:p w14:paraId="2CF51070" w14:textId="07602622" w:rsidR="00BE285F" w:rsidRDefault="00BE285F" w:rsidP="00210E0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67" w:type="dxa"/>
          </w:tcPr>
          <w:p w14:paraId="5084518F" w14:textId="0878F361" w:rsidR="00BE285F" w:rsidRDefault="00BE285F" w:rsidP="00210E0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67" w:type="dxa"/>
          </w:tcPr>
          <w:p w14:paraId="7F39AF9D" w14:textId="17566B7C" w:rsidR="00BE285F" w:rsidRDefault="00BE285F" w:rsidP="00210E0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67" w:type="dxa"/>
          </w:tcPr>
          <w:p w14:paraId="631323FA" w14:textId="134B6036" w:rsidR="00BE285F" w:rsidRDefault="00BE285F" w:rsidP="00210E0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D69DB" w14:paraId="3318605E" w14:textId="77777777" w:rsidTr="00BE285F">
        <w:tc>
          <w:tcPr>
            <w:tcW w:w="1129" w:type="dxa"/>
          </w:tcPr>
          <w:p w14:paraId="02F7E079" w14:textId="6C1487E3" w:rsidR="008D69DB" w:rsidRDefault="008D69DB" w:rsidP="00210E06">
            <w:r>
              <w:rPr>
                <w:rFonts w:hint="eastAsia"/>
              </w:rPr>
              <w:t xml:space="preserve">2번 </w:t>
            </w:r>
            <w:r>
              <w:t>R</w:t>
            </w:r>
          </w:p>
        </w:tc>
        <w:tc>
          <w:tcPr>
            <w:tcW w:w="567" w:type="dxa"/>
          </w:tcPr>
          <w:p w14:paraId="7A6B41F1" w14:textId="312075F1" w:rsidR="008D69DB" w:rsidRPr="008D69DB" w:rsidRDefault="008D69DB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  <w:r w:rsidRPr="008D69DB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14:paraId="7FCDBF66" w14:textId="10AF3112" w:rsidR="008D69DB" w:rsidRPr="008D69DB" w:rsidRDefault="008D69DB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  <w:r w:rsidRPr="008D69DB">
              <w:rPr>
                <w:color w:val="FF0000"/>
              </w:rPr>
              <w:t>2</w:t>
            </w:r>
          </w:p>
        </w:tc>
        <w:tc>
          <w:tcPr>
            <w:tcW w:w="567" w:type="dxa"/>
          </w:tcPr>
          <w:p w14:paraId="13349EC6" w14:textId="37226208" w:rsidR="008D69DB" w:rsidRPr="008D69DB" w:rsidRDefault="008D69DB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1</w:t>
            </w:r>
            <w:r w:rsidRPr="008D69DB">
              <w:rPr>
                <w:color w:val="FF0000"/>
              </w:rPr>
              <w:t>5</w:t>
            </w:r>
          </w:p>
        </w:tc>
        <w:tc>
          <w:tcPr>
            <w:tcW w:w="567" w:type="dxa"/>
          </w:tcPr>
          <w:p w14:paraId="64BBC900" w14:textId="508CD1BD" w:rsidR="008D69DB" w:rsidRPr="008D69DB" w:rsidRDefault="008D69DB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2</w:t>
            </w:r>
            <w:r w:rsidRPr="008D69DB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14:paraId="131AF240" w14:textId="3909FA37" w:rsidR="008D69DB" w:rsidRPr="008D69DB" w:rsidRDefault="008D69DB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3</w:t>
            </w:r>
            <w:r w:rsidRPr="008D69DB">
              <w:rPr>
                <w:color w:val="FF0000"/>
              </w:rPr>
              <w:t>0</w:t>
            </w:r>
          </w:p>
        </w:tc>
        <w:tc>
          <w:tcPr>
            <w:tcW w:w="567" w:type="dxa"/>
          </w:tcPr>
          <w:p w14:paraId="0BCC2E49" w14:textId="40AC8331" w:rsidR="008D69DB" w:rsidRPr="008D69DB" w:rsidRDefault="008D69DB" w:rsidP="00210E06">
            <w:pPr>
              <w:rPr>
                <w:color w:val="FF0000"/>
              </w:rPr>
            </w:pPr>
            <w:r w:rsidRPr="008D69DB">
              <w:rPr>
                <w:rFonts w:hint="eastAsia"/>
                <w:color w:val="FF0000"/>
              </w:rPr>
              <w:t>6</w:t>
            </w:r>
            <w:r w:rsidRPr="008D69DB">
              <w:rPr>
                <w:color w:val="FF0000"/>
              </w:rPr>
              <w:t>0</w:t>
            </w:r>
          </w:p>
        </w:tc>
      </w:tr>
    </w:tbl>
    <w:p w14:paraId="723A4D79" w14:textId="31A3BEB0" w:rsidR="00BE285F" w:rsidRPr="00931BF0" w:rsidRDefault="00BE285F" w:rsidP="00931BF0">
      <w:pPr>
        <w:autoSpaceDN w:val="0"/>
        <w:rPr>
          <w:rFonts w:eastAsiaTheme="minorHAnsi"/>
        </w:rPr>
      </w:pPr>
    </w:p>
    <w:p w14:paraId="449434FF" w14:textId="3E7355E4" w:rsidR="008D69DB" w:rsidRPr="00931BF0" w:rsidRDefault="008D69DB" w:rsidP="00931BF0">
      <w:pPr>
        <w:autoSpaceDN w:val="0"/>
        <w:rPr>
          <w:rFonts w:eastAsiaTheme="minorHAnsi"/>
        </w:rPr>
      </w:pPr>
      <w:r w:rsidRPr="00931BF0">
        <w:rPr>
          <w:rFonts w:eastAsiaTheme="minorHAnsi" w:hint="eastAsia"/>
        </w:rPr>
        <w:t xml:space="preserve">약수를 저장할 1번 배열과 </w:t>
      </w:r>
      <w:r w:rsidRPr="00931BF0">
        <w:rPr>
          <w:rFonts w:eastAsiaTheme="minorHAnsi"/>
        </w:rPr>
        <w:t>2</w:t>
      </w:r>
      <w:r w:rsidRPr="00931BF0">
        <w:rPr>
          <w:rFonts w:eastAsiaTheme="minorHAnsi" w:hint="eastAsia"/>
        </w:rPr>
        <w:t xml:space="preserve">번 배열의 길이는 </w:t>
      </w:r>
      <w:r w:rsidRPr="00931BF0">
        <w:rPr>
          <w:rFonts w:eastAsiaTheme="minorHAnsi"/>
        </w:rPr>
        <w:t>255</w:t>
      </w:r>
      <w:r w:rsidRPr="00931BF0">
        <w:rPr>
          <w:rFonts w:eastAsiaTheme="minorHAnsi" w:hint="eastAsia"/>
        </w:rPr>
        <w:t>로 선언했고,</w:t>
      </w:r>
      <w:r w:rsidRPr="00931BF0">
        <w:rPr>
          <w:rFonts w:eastAsiaTheme="minorHAnsi"/>
        </w:rPr>
        <w:t xml:space="preserve"> </w:t>
      </w:r>
      <w:r w:rsidRPr="00931BF0">
        <w:rPr>
          <w:rFonts w:eastAsiaTheme="minorHAnsi" w:hint="eastAsia"/>
        </w:rPr>
        <w:t>그 길이에 맞는 인덱스도 함께 선언했다.</w:t>
      </w:r>
      <w:r w:rsidRPr="00931BF0">
        <w:rPr>
          <w:rFonts w:eastAsiaTheme="minorHAnsi"/>
        </w:rPr>
        <w:br/>
      </w:r>
      <w:r w:rsidRPr="00931BF0">
        <w:rPr>
          <w:rFonts w:eastAsiaTheme="minorHAnsi" w:hint="eastAsia"/>
        </w:rPr>
        <w:t xml:space="preserve">인덱스는 </w:t>
      </w:r>
      <w:r w:rsidRPr="00931BF0">
        <w:rPr>
          <w:rFonts w:eastAsiaTheme="minorHAnsi"/>
        </w:rPr>
        <w:t xml:space="preserve">unsigned </w:t>
      </w:r>
      <w:r w:rsidRPr="00931BF0">
        <w:rPr>
          <w:rFonts w:eastAsiaTheme="minorHAnsi" w:hint="eastAsia"/>
        </w:rPr>
        <w:t>cha</w:t>
      </w:r>
      <w:r w:rsidRPr="00931BF0">
        <w:rPr>
          <w:rFonts w:eastAsiaTheme="minorHAnsi"/>
        </w:rPr>
        <w:t xml:space="preserve">r </w:t>
      </w:r>
      <w:r w:rsidRPr="00931BF0">
        <w:rPr>
          <w:rFonts w:eastAsiaTheme="minorHAnsi" w:hint="eastAsia"/>
        </w:rPr>
        <w:t>자료형을 사용했는데,</w:t>
      </w:r>
      <w:r w:rsidRPr="00931BF0">
        <w:rPr>
          <w:rFonts w:eastAsiaTheme="minorHAnsi"/>
        </w:rPr>
        <w:t xml:space="preserve"> </w:t>
      </w:r>
      <w:r w:rsidRPr="00931BF0">
        <w:rPr>
          <w:rFonts w:eastAsiaTheme="minorHAnsi" w:hint="eastAsia"/>
        </w:rPr>
        <w:t xml:space="preserve">이는 </w:t>
      </w:r>
      <w:r w:rsidRPr="00931BF0">
        <w:rPr>
          <w:rFonts w:eastAsiaTheme="minorHAnsi"/>
        </w:rPr>
        <w:t>0</w:t>
      </w:r>
      <w:r w:rsidRPr="00931BF0">
        <w:rPr>
          <w:rFonts w:eastAsiaTheme="minorHAnsi" w:hint="eastAsia"/>
        </w:rPr>
        <w:t>~</w:t>
      </w:r>
      <w:r w:rsidRPr="00931BF0">
        <w:rPr>
          <w:rFonts w:eastAsiaTheme="minorHAnsi"/>
        </w:rPr>
        <w:t>255</w:t>
      </w:r>
      <w:r w:rsidRPr="00931BF0">
        <w:rPr>
          <w:rFonts w:eastAsiaTheme="minorHAnsi" w:hint="eastAsia"/>
        </w:rPr>
        <w:t>의 값을 가지므로 2</w:t>
      </w:r>
      <w:r w:rsidRPr="00931BF0">
        <w:rPr>
          <w:rFonts w:eastAsiaTheme="minorHAnsi"/>
        </w:rPr>
        <w:t>55</w:t>
      </w:r>
      <w:r w:rsidRPr="00931BF0">
        <w:rPr>
          <w:rFonts w:eastAsiaTheme="minorHAnsi" w:hint="eastAsia"/>
        </w:rPr>
        <w:t>길이의 인덱스로 적절하다.</w:t>
      </w:r>
    </w:p>
    <w:p w14:paraId="380A304A" w14:textId="0DE6FB39" w:rsidR="00931BF0" w:rsidRDefault="008D69DB" w:rsidP="00931BF0">
      <w:pPr>
        <w:autoSpaceDN w:val="0"/>
        <w:rPr>
          <w:rFonts w:eastAsiaTheme="minorHAnsi"/>
        </w:rPr>
      </w:pPr>
      <w:r w:rsidRPr="00931BF0">
        <w:rPr>
          <w:rFonts w:eastAsiaTheme="minorHAnsi" w:hint="eastAsia"/>
        </w:rPr>
        <w:t>그리고 첫번째 프로그램과는 다르게,</w:t>
      </w:r>
      <w:r w:rsidRPr="00931BF0">
        <w:rPr>
          <w:rFonts w:eastAsiaTheme="minorHAnsi"/>
        </w:rPr>
        <w:t xml:space="preserve"> </w:t>
      </w:r>
      <w:r w:rsidRPr="00931BF0">
        <w:rPr>
          <w:rFonts w:eastAsiaTheme="minorHAnsi" w:hint="eastAsia"/>
        </w:rPr>
        <w:t>두번째 프로그램에서는 중복된 약수를 출력할 가능성이 있다</w:t>
      </w:r>
      <w:r w:rsidR="00931BF0" w:rsidRPr="00931BF0">
        <w:rPr>
          <w:rFonts w:eastAsiaTheme="minorHAnsi"/>
        </w:rPr>
        <w:t>.</w:t>
      </w:r>
      <w:r w:rsidR="00931BF0" w:rsidRPr="00931BF0">
        <w:rPr>
          <w:rFonts w:eastAsiaTheme="minorHAnsi"/>
        </w:rPr>
        <w:br/>
      </w:r>
      <w:r w:rsidRPr="00931BF0">
        <w:rPr>
          <w:rFonts w:eastAsiaTheme="minorHAnsi" w:hint="eastAsia"/>
        </w:rPr>
        <w:t xml:space="preserve">만약 사용자가 입력한 정수가 </w:t>
      </w:r>
      <w:r w:rsidRPr="00931BF0">
        <w:rPr>
          <w:rFonts w:eastAsiaTheme="minorHAnsi"/>
        </w:rPr>
        <w:t>100</w:t>
      </w:r>
      <w:r w:rsidRPr="00931BF0">
        <w:rPr>
          <w:rFonts w:eastAsiaTheme="minorHAnsi" w:hint="eastAsia"/>
        </w:rPr>
        <w:t>이라면 1번</w:t>
      </w:r>
      <w:r w:rsidR="00931BF0" w:rsidRPr="00931BF0">
        <w:rPr>
          <w:rFonts w:eastAsiaTheme="minorHAnsi" w:hint="eastAsia"/>
        </w:rPr>
        <w:t xml:space="preserve"> </w:t>
      </w:r>
      <w:r w:rsidRPr="00931BF0">
        <w:rPr>
          <w:rFonts w:eastAsiaTheme="minorHAnsi" w:hint="eastAsia"/>
        </w:rPr>
        <w:t xml:space="preserve">배열에 </w:t>
      </w:r>
      <w:r w:rsidRPr="00931BF0">
        <w:rPr>
          <w:rFonts w:eastAsiaTheme="minorHAnsi"/>
        </w:rPr>
        <w:t>10</w:t>
      </w:r>
      <w:r w:rsidRPr="00931BF0">
        <w:rPr>
          <w:rFonts w:eastAsiaTheme="minorHAnsi" w:hint="eastAsia"/>
        </w:rPr>
        <w:t>이 저장되고,</w:t>
      </w:r>
      <w:r w:rsidRPr="00931BF0">
        <w:rPr>
          <w:rFonts w:eastAsiaTheme="minorHAnsi"/>
        </w:rPr>
        <w:t xml:space="preserve"> 2</w:t>
      </w:r>
      <w:r w:rsidRPr="00931BF0">
        <w:rPr>
          <w:rFonts w:eastAsiaTheme="minorHAnsi" w:hint="eastAsia"/>
        </w:rPr>
        <w:t>번</w:t>
      </w:r>
      <w:r w:rsidR="00931BF0" w:rsidRPr="00931BF0">
        <w:rPr>
          <w:rFonts w:eastAsiaTheme="minorHAnsi" w:hint="eastAsia"/>
        </w:rPr>
        <w:t xml:space="preserve"> </w:t>
      </w:r>
      <w:r w:rsidRPr="00931BF0">
        <w:rPr>
          <w:rFonts w:eastAsiaTheme="minorHAnsi" w:hint="eastAsia"/>
        </w:rPr>
        <w:t xml:space="preserve">배열에도 </w:t>
      </w:r>
      <w:r w:rsidRPr="00931BF0">
        <w:rPr>
          <w:rFonts w:eastAsiaTheme="minorHAnsi"/>
        </w:rPr>
        <w:t>10</w:t>
      </w:r>
      <w:r w:rsidRPr="00931BF0">
        <w:rPr>
          <w:rFonts w:eastAsiaTheme="minorHAnsi" w:hint="eastAsia"/>
        </w:rPr>
        <w:t>이 저장되므로</w:t>
      </w:r>
      <w:r w:rsidR="00931BF0" w:rsidRPr="00931BF0">
        <w:rPr>
          <w:rFonts w:eastAsiaTheme="minorHAnsi"/>
        </w:rPr>
        <w:t xml:space="preserve"> </w:t>
      </w:r>
      <w:r w:rsidR="00931BF0" w:rsidRPr="00931BF0">
        <w:rPr>
          <w:rFonts w:eastAsiaTheme="minorHAnsi" w:hint="eastAsia"/>
        </w:rPr>
        <w:t xml:space="preserve">중복된 </w:t>
      </w:r>
      <w:r w:rsidR="00931BF0">
        <w:rPr>
          <w:rFonts w:eastAsiaTheme="minorHAnsi" w:hint="eastAsia"/>
        </w:rPr>
        <w:t>약수를</w:t>
      </w:r>
      <w:r w:rsidR="00931BF0" w:rsidRPr="00931BF0">
        <w:rPr>
          <w:rFonts w:eastAsiaTheme="minorHAnsi" w:hint="eastAsia"/>
        </w:rPr>
        <w:t xml:space="preserve"> 출력하게 된다.</w:t>
      </w:r>
      <w:r w:rsidR="00931BF0" w:rsidRPr="00931BF0">
        <w:rPr>
          <w:rFonts w:eastAsiaTheme="minorHAnsi"/>
        </w:rPr>
        <w:br/>
      </w:r>
      <w:r w:rsidR="00931BF0" w:rsidRPr="00931BF0">
        <w:rPr>
          <w:rFonts w:eastAsiaTheme="minorHAnsi" w:hint="eastAsia"/>
        </w:rPr>
        <w:t xml:space="preserve">그래서 예외의 경우에 </w:t>
      </w:r>
      <w:r w:rsidR="00931BF0" w:rsidRPr="00931BF0">
        <w:rPr>
          <w:rFonts w:eastAsiaTheme="minorHAnsi"/>
        </w:rPr>
        <w:t>1</w:t>
      </w:r>
      <w:r w:rsidR="00931BF0" w:rsidRPr="00931BF0">
        <w:rPr>
          <w:rFonts w:eastAsiaTheme="minorHAnsi" w:hint="eastAsia"/>
        </w:rPr>
        <w:t xml:space="preserve">번 </w:t>
      </w:r>
      <w:r w:rsidR="00931BF0">
        <w:rPr>
          <w:rFonts w:eastAsiaTheme="minorHAnsi" w:hint="eastAsia"/>
        </w:rPr>
        <w:t>배열</w:t>
      </w:r>
      <w:r w:rsidR="00931BF0" w:rsidRPr="00931BF0">
        <w:rPr>
          <w:rFonts w:eastAsiaTheme="minorHAnsi" w:hint="eastAsia"/>
        </w:rPr>
        <w:t xml:space="preserve">에서 값을 하나 덜 출력하도록 </w:t>
      </w:r>
      <w:r w:rsidR="00931BF0">
        <w:rPr>
          <w:rFonts w:eastAsiaTheme="minorHAnsi" w:hint="eastAsia"/>
        </w:rPr>
        <w:t>함으로써</w:t>
      </w:r>
      <w:r w:rsidR="00931BF0" w:rsidRPr="00931BF0">
        <w:rPr>
          <w:rFonts w:eastAsiaTheme="minorHAnsi" w:hint="eastAsia"/>
        </w:rPr>
        <w:t xml:space="preserve"> 중복된 </w:t>
      </w:r>
      <w:r w:rsidR="00931BF0">
        <w:rPr>
          <w:rFonts w:eastAsiaTheme="minorHAnsi" w:hint="eastAsia"/>
        </w:rPr>
        <w:t>약수</w:t>
      </w:r>
      <w:r w:rsidR="00931BF0" w:rsidRPr="00931BF0">
        <w:rPr>
          <w:rFonts w:eastAsiaTheme="minorHAnsi" w:hint="eastAsia"/>
        </w:rPr>
        <w:t>을 출력하지 않도록 한다.</w:t>
      </w:r>
      <w:r w:rsidR="00931BF0">
        <w:rPr>
          <w:rFonts w:eastAsiaTheme="minorHAnsi"/>
        </w:rPr>
        <w:br/>
      </w:r>
      <w:r w:rsidR="00931BF0">
        <w:rPr>
          <w:rFonts w:eastAsiaTheme="minorHAnsi" w:hint="eastAsia"/>
        </w:rPr>
        <w:t xml:space="preserve">그 예외를 관장하는 변수인 </w:t>
      </w:r>
      <w:r w:rsidR="00931BF0">
        <w:rPr>
          <w:rFonts w:eastAsiaTheme="minorHAnsi"/>
        </w:rPr>
        <w:t>‘expception’</w:t>
      </w:r>
      <w:r w:rsidR="00931BF0">
        <w:rPr>
          <w:rFonts w:eastAsiaTheme="minorHAnsi" w:hint="eastAsia"/>
        </w:rPr>
        <w:t>을 선언했다.</w:t>
      </w:r>
      <w:r w:rsidR="00931BF0">
        <w:rPr>
          <w:rFonts w:eastAsiaTheme="minorHAnsi"/>
        </w:rPr>
        <w:t xml:space="preserve"> 0</w:t>
      </w:r>
      <w:r w:rsidR="00931BF0">
        <w:rPr>
          <w:rFonts w:eastAsiaTheme="minorHAnsi" w:hint="eastAsia"/>
        </w:rPr>
        <w:t xml:space="preserve">혹은 </w:t>
      </w:r>
      <w:r w:rsidR="00931BF0">
        <w:rPr>
          <w:rFonts w:eastAsiaTheme="minorHAnsi"/>
        </w:rPr>
        <w:t>1</w:t>
      </w:r>
      <w:r w:rsidR="00931BF0">
        <w:rPr>
          <w:rFonts w:eastAsiaTheme="minorHAnsi" w:hint="eastAsia"/>
        </w:rPr>
        <w:t xml:space="preserve">이면 충분하므로 크기가 작은 </w:t>
      </w:r>
      <w:r w:rsidR="00931BF0">
        <w:rPr>
          <w:rFonts w:eastAsiaTheme="minorHAnsi"/>
        </w:rPr>
        <w:t>char</w:t>
      </w:r>
      <w:r w:rsidR="00931BF0">
        <w:rPr>
          <w:rFonts w:eastAsiaTheme="minorHAnsi" w:hint="eastAsia"/>
        </w:rPr>
        <w:t>형으로 선언했다.</w:t>
      </w:r>
    </w:p>
    <w:p w14:paraId="33A214CC" w14:textId="77777777" w:rsidR="008907E9" w:rsidRDefault="008907E9" w:rsidP="00931BF0">
      <w:pPr>
        <w:autoSpaceDN w:val="0"/>
        <w:rPr>
          <w:rFonts w:eastAsiaTheme="minorHAnsi"/>
        </w:rPr>
      </w:pPr>
    </w:p>
    <w:p w14:paraId="7A87FC1D" w14:textId="0E6429BE" w:rsidR="006B07ED" w:rsidRDefault="006B07ED" w:rsidP="00931BF0">
      <w:pPr>
        <w:autoSpaceDN w:val="0"/>
        <w:rPr>
          <w:rFonts w:eastAsiaTheme="minorHAnsi" w:hint="eastAsia"/>
        </w:rPr>
        <w:sectPr w:rsidR="006B07ED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1C1499E" w14:textId="3F31E859" w:rsidR="008907E9" w:rsidRPr="00931BF0" w:rsidRDefault="008907E9" w:rsidP="0067385E">
      <w:pPr>
        <w:pBdr>
          <w:top w:val="single" w:sz="4" w:space="1" w:color="auto"/>
          <w:bottom w:val="single" w:sz="4" w:space="1" w:color="auto"/>
        </w:pBdr>
        <w:autoSpaceDN w:val="0"/>
        <w:rPr>
          <w:rFonts w:eastAsiaTheme="minorHAnsi"/>
        </w:rPr>
      </w:pPr>
      <w:r>
        <w:rPr>
          <w:rFonts w:eastAsiaTheme="minorHAnsi" w:hint="eastAsia"/>
        </w:rPr>
        <w:lastRenderedPageBreak/>
        <w:t>코드의 최적화를 했으므로 그 성능 차이를 시험해 보았다.</w:t>
      </w:r>
      <w:r>
        <w:rPr>
          <w:rFonts w:eastAsiaTheme="minorHAnsi"/>
        </w:rPr>
        <w:t xml:space="preserve"> </w:t>
      </w:r>
      <w:r>
        <w:rPr>
          <w:rFonts w:eastAsiaTheme="minorHAnsi"/>
        </w:rPr>
        <w:br/>
      </w:r>
      <w:r>
        <w:rPr>
          <w:rFonts w:eastAsiaTheme="minorHAnsi" w:hint="eastAsia"/>
        </w:rPr>
        <w:t>성능 시험은 사용자에게 값을 받은 직후부터 약수의 출력이 끝난 시점까지.</w:t>
      </w:r>
      <w:r>
        <w:rPr>
          <w:rFonts w:eastAsiaTheme="minorHAnsi"/>
        </w:rPr>
        <w:br/>
        <w:t>ms</w:t>
      </w:r>
      <w:r>
        <w:rPr>
          <w:rFonts w:eastAsiaTheme="minorHAnsi" w:hint="eastAsia"/>
        </w:rPr>
        <w:t>단위로 측정하였다.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시간 측정을 위해서 </w:t>
      </w:r>
      <w:r>
        <w:rPr>
          <w:rFonts w:eastAsiaTheme="minorHAnsi"/>
        </w:rPr>
        <w:t xml:space="preserve">time.h </w:t>
      </w:r>
      <w:r>
        <w:rPr>
          <w:rFonts w:eastAsiaTheme="minorHAnsi" w:hint="eastAsia"/>
        </w:rPr>
        <w:t xml:space="preserve">헤더의 </w:t>
      </w:r>
      <w:r>
        <w:rPr>
          <w:rFonts w:eastAsiaTheme="minorHAnsi"/>
        </w:rPr>
        <w:t xml:space="preserve">clock_t </w:t>
      </w:r>
      <w:r>
        <w:rPr>
          <w:rFonts w:eastAsiaTheme="minorHAnsi" w:hint="eastAsia"/>
        </w:rPr>
        <w:t>자료형,</w:t>
      </w:r>
      <w:r>
        <w:rPr>
          <w:rFonts w:eastAsiaTheme="minorHAnsi"/>
        </w:rPr>
        <w:t xml:space="preserve"> clock </w:t>
      </w:r>
      <w:r>
        <w:rPr>
          <w:rFonts w:eastAsiaTheme="minorHAnsi" w:hint="eastAsia"/>
        </w:rPr>
        <w:t>함수를 사용했다.</w:t>
      </w:r>
    </w:p>
    <w:p w14:paraId="356EBD49" w14:textId="67EA9F5A" w:rsidR="008907E9" w:rsidRPr="008907E9" w:rsidRDefault="008907E9" w:rsidP="0067385E">
      <w:pPr>
        <w:autoSpaceDN w:val="0"/>
        <w:spacing w:after="0" w:line="160" w:lineRule="atLeast"/>
        <w:rPr>
          <w:color w:val="000000" w:themeColor="text1"/>
          <w:sz w:val="16"/>
          <w:szCs w:val="16"/>
        </w:rPr>
      </w:pPr>
      <w:r w:rsidRPr="008907E9">
        <w:rPr>
          <w:rFonts w:hint="eastAsia"/>
          <w:color w:val="000000" w:themeColor="text1"/>
          <w:sz w:val="16"/>
          <w:szCs w:val="16"/>
        </w:rPr>
        <w:t>1번 프로그램.</w:t>
      </w:r>
      <w:r w:rsidR="00AF3DCB">
        <w:rPr>
          <w:color w:val="000000" w:themeColor="text1"/>
          <w:sz w:val="16"/>
          <w:szCs w:val="16"/>
        </w:rPr>
        <w:t xml:space="preserve"> </w:t>
      </w:r>
      <w:hyperlink r:id="rId10" w:history="1">
        <w:r w:rsidR="00AF3DCB" w:rsidRPr="00AF3DCB">
          <w:rPr>
            <w:rStyle w:val="af5"/>
            <w:sz w:val="16"/>
            <w:szCs w:val="16"/>
          </w:rPr>
          <w:t>https://github.com/Lin-Ion/C/blob/master/6w/6w_2th_code_bench/02.c</w:t>
        </w:r>
      </w:hyperlink>
    </w:p>
    <w:p w14:paraId="05E8B09A" w14:textId="1B3E05BC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stdio.h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4ACBB65F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time.h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04203DB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63EC8233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main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void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034BCDE0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0E25BAB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4EC9B0"/>
          <w:sz w:val="12"/>
          <w:szCs w:val="12"/>
        </w:rPr>
        <w:t>clock_t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58786B4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1EB946A3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44D790A4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</w:p>
    <w:p w14:paraId="1CD4AA9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1</w:t>
      </w:r>
      <w:r w:rsidRPr="008907E9">
        <w:rPr>
          <w:rFonts w:ascii="Consolas" w:hAnsi="Consolas"/>
          <w:color w:val="D69D85"/>
          <w:sz w:val="12"/>
          <w:szCs w:val="12"/>
        </w:rPr>
        <w:t>번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프로그램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25A20401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정수를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입력하시오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53807254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scanf_s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&amp;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01AEE3C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2D65D670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36E04B8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5BF27EE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약수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216BA8C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1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&lt;=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++)</w:t>
      </w:r>
    </w:p>
    <w:p w14:paraId="3A36D9E6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65520CD7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if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%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17C38E77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443D367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7B5F0E6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</w:p>
    <w:p w14:paraId="08B9695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4C0A8D90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D69D85"/>
          <w:sz w:val="12"/>
          <w:szCs w:val="12"/>
        </w:rPr>
        <w:t>걸린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시간</w:t>
      </w:r>
      <w:r w:rsidRPr="008907E9">
        <w:rPr>
          <w:rFonts w:ascii="Consolas" w:hAnsi="Consolas"/>
          <w:color w:val="D69D85"/>
          <w:sz w:val="12"/>
          <w:szCs w:val="12"/>
        </w:rPr>
        <w:t>: %d ms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proofErr w:type="gramStart"/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,(</w:t>
      </w:r>
      <w:proofErr w:type="gramEnd"/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-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));</w:t>
      </w:r>
    </w:p>
    <w:p w14:paraId="4BE5A32E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43B1FBB2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return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1E11A94B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2C88391C" w14:textId="29B3577E" w:rsidR="00C77E66" w:rsidRDefault="008907E9" w:rsidP="0067385E">
      <w:pPr>
        <w:autoSpaceDN w:val="0"/>
        <w:spacing w:after="0" w:line="160" w:lineRule="atLeas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번 프로그램.</w:t>
      </w:r>
      <w:r w:rsidR="00AF3DCB">
        <w:rPr>
          <w:sz w:val="16"/>
          <w:szCs w:val="16"/>
        </w:rPr>
        <w:t xml:space="preserve"> </w:t>
      </w:r>
      <w:hyperlink r:id="rId11" w:history="1">
        <w:r w:rsidR="00AF3DCB" w:rsidRPr="00AF3DCB">
          <w:rPr>
            <w:rStyle w:val="af5"/>
            <w:sz w:val="16"/>
            <w:szCs w:val="16"/>
          </w:rPr>
          <w:t>https://github.com/Lin-Ion/C/blob/master/6w/6w_2th_code_bench/02.1.c</w:t>
        </w:r>
      </w:hyperlink>
    </w:p>
    <w:p w14:paraId="4A106E9B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stdio.h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737010AA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math.h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2D3C3A3A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9B9B9B"/>
          <w:sz w:val="12"/>
          <w:szCs w:val="12"/>
        </w:rPr>
        <w:t>#include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E8C9BB"/>
          <w:sz w:val="12"/>
          <w:szCs w:val="12"/>
        </w:rPr>
        <w:t>&lt;</w:t>
      </w:r>
      <w:r w:rsidRPr="008907E9">
        <w:rPr>
          <w:rFonts w:ascii="Consolas" w:hAnsi="Consolas"/>
          <w:color w:val="D69D85"/>
          <w:sz w:val="12"/>
          <w:szCs w:val="12"/>
        </w:rPr>
        <w:t>time.h</w:t>
      </w:r>
      <w:r w:rsidRPr="008907E9">
        <w:rPr>
          <w:rFonts w:ascii="Consolas" w:hAnsi="Consolas"/>
          <w:color w:val="E8C9BB"/>
          <w:sz w:val="12"/>
          <w:szCs w:val="12"/>
        </w:rPr>
        <w:t>&gt;</w:t>
      </w:r>
    </w:p>
    <w:p w14:paraId="7A928F4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638F3FDA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main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void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09917CB8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2D6A4F40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4EC9B0"/>
          <w:sz w:val="12"/>
          <w:szCs w:val="12"/>
        </w:rPr>
        <w:t>clock_t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626F0AC3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8FCC3B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73EE0EE3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B5CEA8"/>
          <w:sz w:val="12"/>
          <w:szCs w:val="12"/>
        </w:rPr>
        <w:t>255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{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};</w:t>
      </w:r>
    </w:p>
    <w:p w14:paraId="0EBE038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B5CEA8"/>
          <w:sz w:val="12"/>
          <w:szCs w:val="12"/>
        </w:rPr>
        <w:t>255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{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};</w:t>
      </w:r>
    </w:p>
    <w:p w14:paraId="2A99ABE8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unsigned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569CD6"/>
          <w:sz w:val="12"/>
          <w:szCs w:val="12"/>
        </w:rPr>
        <w:t>char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proofErr w:type="gramStart"/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/</w:t>
      </w:r>
      <w:proofErr w:type="gramEnd"/>
      <w:r w:rsidRPr="008907E9">
        <w:rPr>
          <w:rFonts w:ascii="Consolas" w:hAnsi="Consolas"/>
          <w:color w:val="57A64A"/>
          <w:sz w:val="12"/>
          <w:szCs w:val="12"/>
        </w:rPr>
        <w:t>/signed</w:t>
      </w:r>
      <w:r w:rsidRPr="008907E9">
        <w:rPr>
          <w:rFonts w:ascii="Consolas" w:hAnsi="Consolas"/>
          <w:color w:val="57A64A"/>
          <w:sz w:val="12"/>
          <w:szCs w:val="12"/>
        </w:rPr>
        <w:t>를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쓰게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되면</w:t>
      </w:r>
      <w:r w:rsidRPr="008907E9">
        <w:rPr>
          <w:rFonts w:ascii="Consolas" w:hAnsi="Consolas"/>
          <w:color w:val="57A64A"/>
          <w:sz w:val="12"/>
          <w:szCs w:val="12"/>
        </w:rPr>
        <w:t> index </w:t>
      </w:r>
      <w:r w:rsidRPr="008907E9">
        <w:rPr>
          <w:rFonts w:ascii="Consolas" w:hAnsi="Consolas"/>
          <w:color w:val="57A64A"/>
          <w:sz w:val="12"/>
          <w:szCs w:val="12"/>
        </w:rPr>
        <w:t>역할으로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적절하지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않음</w:t>
      </w:r>
      <w:r w:rsidRPr="008907E9">
        <w:rPr>
          <w:rFonts w:ascii="Consolas" w:hAnsi="Consolas"/>
          <w:color w:val="57A64A"/>
          <w:sz w:val="12"/>
          <w:szCs w:val="12"/>
        </w:rPr>
        <w:t>.</w:t>
      </w:r>
    </w:p>
    <w:p w14:paraId="6464ABA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69CD6"/>
          <w:sz w:val="12"/>
          <w:szCs w:val="12"/>
        </w:rPr>
        <w:t>char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exception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7A64A"/>
          <w:sz w:val="12"/>
          <w:szCs w:val="12"/>
        </w:rPr>
        <w:t>//</w:t>
      </w:r>
      <w:r w:rsidRPr="008907E9">
        <w:rPr>
          <w:rFonts w:ascii="Consolas" w:hAnsi="Consolas"/>
          <w:color w:val="57A64A"/>
          <w:sz w:val="12"/>
          <w:szCs w:val="12"/>
        </w:rPr>
        <w:t>예외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처리용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변수</w:t>
      </w:r>
    </w:p>
    <w:p w14:paraId="051A5E12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F978CB0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2</w:t>
      </w:r>
      <w:r w:rsidRPr="008907E9">
        <w:rPr>
          <w:rFonts w:ascii="Consolas" w:hAnsi="Consolas"/>
          <w:color w:val="D69D85"/>
          <w:sz w:val="12"/>
          <w:szCs w:val="12"/>
        </w:rPr>
        <w:t>번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프로그램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53FD25F6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정수를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입력하시오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31A62908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scanf_s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&amp;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4E80E981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428ACC4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61CBDED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6531B606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약수</w:t>
      </w:r>
      <w:r w:rsidRPr="008907E9">
        <w:rPr>
          <w:rFonts w:ascii="Consolas" w:hAnsi="Consolas"/>
          <w:color w:val="D69D85"/>
          <w:sz w:val="12"/>
          <w:szCs w:val="12"/>
        </w:rPr>
        <w:t>: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</w:p>
    <w:p w14:paraId="3F20FA0B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1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&lt;=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  <w:r w:rsidRPr="008907E9">
        <w:rPr>
          <w:rFonts w:ascii="Consolas" w:hAnsi="Consolas"/>
          <w:color w:val="DCDCAA"/>
          <w:sz w:val="12"/>
          <w:szCs w:val="12"/>
        </w:rPr>
        <w:t>sqrt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B4B4B4"/>
          <w:sz w:val="12"/>
          <w:szCs w:val="12"/>
        </w:rPr>
        <w:t>);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++)</w:t>
      </w:r>
    </w:p>
    <w:p w14:paraId="6F25471E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042642E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if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%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)</w:t>
      </w:r>
    </w:p>
    <w:p w14:paraId="4AE1A59B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4D9B17A8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51E75488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num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/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32A2D0B4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++;</w:t>
      </w:r>
    </w:p>
    <w:p w14:paraId="2B2D676D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7E598DE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E262F14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--;</w:t>
      </w:r>
    </w:p>
    <w:p w14:paraId="69E8CF1B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235E2B88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57A64A"/>
          <w:sz w:val="12"/>
          <w:szCs w:val="12"/>
        </w:rPr>
        <w:t>//</w:t>
      </w:r>
      <w:r w:rsidRPr="008907E9">
        <w:rPr>
          <w:rFonts w:ascii="Consolas" w:hAnsi="Consolas"/>
          <w:color w:val="57A64A"/>
          <w:sz w:val="12"/>
          <w:szCs w:val="12"/>
        </w:rPr>
        <w:t>약수</w:t>
      </w:r>
      <w:r w:rsidRPr="008907E9">
        <w:rPr>
          <w:rFonts w:ascii="Consolas" w:hAnsi="Consolas"/>
          <w:color w:val="57A64A"/>
          <w:sz w:val="12"/>
          <w:szCs w:val="12"/>
        </w:rPr>
        <w:t>=sqrt(</w:t>
      </w:r>
      <w:r w:rsidRPr="008907E9">
        <w:rPr>
          <w:rFonts w:ascii="Consolas" w:hAnsi="Consolas"/>
          <w:color w:val="57A64A"/>
          <w:sz w:val="12"/>
          <w:szCs w:val="12"/>
        </w:rPr>
        <w:t>정수</w:t>
      </w:r>
      <w:r w:rsidRPr="008907E9">
        <w:rPr>
          <w:rFonts w:ascii="Consolas" w:hAnsi="Consolas"/>
          <w:color w:val="57A64A"/>
          <w:sz w:val="12"/>
          <w:szCs w:val="12"/>
        </w:rPr>
        <w:t>)</w:t>
      </w:r>
      <w:r w:rsidRPr="008907E9">
        <w:rPr>
          <w:rFonts w:ascii="Consolas" w:hAnsi="Consolas"/>
          <w:color w:val="57A64A"/>
          <w:sz w:val="12"/>
          <w:szCs w:val="12"/>
        </w:rPr>
        <w:t>인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경우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r w:rsidRPr="008907E9">
        <w:rPr>
          <w:rFonts w:ascii="Consolas" w:hAnsi="Consolas"/>
          <w:color w:val="57A64A"/>
          <w:sz w:val="12"/>
          <w:szCs w:val="12"/>
        </w:rPr>
        <w:t>예외처리</w:t>
      </w:r>
    </w:p>
    <w:p w14:paraId="6EB8C962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if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])</w:t>
      </w:r>
    </w:p>
    <w:p w14:paraId="4212B1A8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exception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1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62365A03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5A281914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&lt;=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-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exception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++)</w:t>
      </w:r>
      <w:r w:rsidRPr="008907E9">
        <w:rPr>
          <w:rFonts w:ascii="Consolas" w:hAnsi="Consolas"/>
          <w:color w:val="57A64A"/>
          <w:sz w:val="12"/>
          <w:szCs w:val="12"/>
        </w:rPr>
        <w:t>//0</w:t>
      </w:r>
      <w:r w:rsidRPr="008907E9">
        <w:rPr>
          <w:rFonts w:ascii="Consolas" w:hAnsi="Consolas"/>
          <w:color w:val="57A64A"/>
          <w:sz w:val="12"/>
          <w:szCs w:val="12"/>
        </w:rPr>
        <w:t>부터</w:t>
      </w:r>
      <w:r w:rsidRPr="008907E9">
        <w:rPr>
          <w:rFonts w:ascii="Consolas" w:hAnsi="Consolas"/>
          <w:color w:val="57A64A"/>
          <w:sz w:val="12"/>
          <w:szCs w:val="12"/>
        </w:rPr>
        <w:t> </w:t>
      </w:r>
      <w:proofErr w:type="gramStart"/>
      <w:r w:rsidRPr="008907E9">
        <w:rPr>
          <w:rFonts w:ascii="Consolas" w:hAnsi="Consolas"/>
          <w:color w:val="57A64A"/>
          <w:sz w:val="12"/>
          <w:szCs w:val="12"/>
        </w:rPr>
        <w:t>index </w:t>
      </w:r>
      <w:r w:rsidRPr="008907E9">
        <w:rPr>
          <w:rFonts w:ascii="Consolas" w:hAnsi="Consolas"/>
          <w:color w:val="57A64A"/>
          <w:sz w:val="12"/>
          <w:szCs w:val="12"/>
        </w:rPr>
        <w:t>까지</w:t>
      </w:r>
      <w:proofErr w:type="gramEnd"/>
    </w:p>
    <w:p w14:paraId="4F56F4FF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5601C79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div1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]);</w:t>
      </w:r>
    </w:p>
    <w:p w14:paraId="1D527D04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092CCC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for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569CD6"/>
          <w:sz w:val="12"/>
          <w:szCs w:val="12"/>
        </w:rPr>
        <w:t>int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index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proofErr w:type="gramStart"/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&gt;</w:t>
      </w:r>
      <w:proofErr w:type="gramEnd"/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--)</w:t>
      </w:r>
      <w:r w:rsidRPr="008907E9">
        <w:rPr>
          <w:rFonts w:ascii="Consolas" w:hAnsi="Consolas"/>
          <w:color w:val="57A64A"/>
          <w:sz w:val="12"/>
          <w:szCs w:val="12"/>
        </w:rPr>
        <w:t>//index </w:t>
      </w:r>
      <w:r w:rsidRPr="008907E9">
        <w:rPr>
          <w:rFonts w:ascii="Consolas" w:hAnsi="Consolas"/>
          <w:color w:val="57A64A"/>
          <w:sz w:val="12"/>
          <w:szCs w:val="12"/>
        </w:rPr>
        <w:t>부터</w:t>
      </w:r>
      <w:r w:rsidRPr="008907E9">
        <w:rPr>
          <w:rFonts w:ascii="Consolas" w:hAnsi="Consolas"/>
          <w:color w:val="57A64A"/>
          <w:sz w:val="12"/>
          <w:szCs w:val="12"/>
        </w:rPr>
        <w:t> 0</w:t>
      </w:r>
      <w:r w:rsidRPr="008907E9">
        <w:rPr>
          <w:rFonts w:ascii="Consolas" w:hAnsi="Consolas"/>
          <w:color w:val="57A64A"/>
          <w:sz w:val="12"/>
          <w:szCs w:val="12"/>
        </w:rPr>
        <w:t>까지</w:t>
      </w:r>
    </w:p>
    <w:p w14:paraId="1AC6F5B1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{</w:t>
      </w:r>
    </w:p>
    <w:p w14:paraId="5DCC436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D69D85"/>
          <w:sz w:val="12"/>
          <w:szCs w:val="12"/>
        </w:rPr>
        <w:t>%d 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div2</w:t>
      </w:r>
      <w:r w:rsidRPr="008907E9">
        <w:rPr>
          <w:rFonts w:ascii="Consolas" w:hAnsi="Consolas"/>
          <w:color w:val="B4B4B4"/>
          <w:sz w:val="12"/>
          <w:szCs w:val="12"/>
        </w:rPr>
        <w:t>[</w:t>
      </w:r>
      <w:r w:rsidRPr="008907E9">
        <w:rPr>
          <w:rFonts w:ascii="Consolas" w:hAnsi="Consolas"/>
          <w:color w:val="9CDCFE"/>
          <w:sz w:val="12"/>
          <w:szCs w:val="12"/>
        </w:rPr>
        <w:t>i</w:t>
      </w:r>
      <w:r w:rsidRPr="008907E9">
        <w:rPr>
          <w:rFonts w:ascii="Consolas" w:hAnsi="Consolas"/>
          <w:color w:val="B4B4B4"/>
          <w:sz w:val="12"/>
          <w:szCs w:val="12"/>
        </w:rPr>
        <w:t>]);</w:t>
      </w:r>
    </w:p>
    <w:p w14:paraId="0042529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0B676BBC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199CCEF6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=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DCDCAA"/>
          <w:sz w:val="12"/>
          <w:szCs w:val="12"/>
        </w:rPr>
        <w:t>clock</w:t>
      </w:r>
      <w:r w:rsidRPr="008907E9">
        <w:rPr>
          <w:rFonts w:ascii="Consolas" w:hAnsi="Consolas"/>
          <w:color w:val="B4B4B4"/>
          <w:sz w:val="12"/>
          <w:szCs w:val="12"/>
        </w:rPr>
        <w:t>();</w:t>
      </w:r>
    </w:p>
    <w:p w14:paraId="2FBC760C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CDCAA"/>
          <w:sz w:val="12"/>
          <w:szCs w:val="12"/>
        </w:rPr>
        <w:t>printf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D69D85"/>
          <w:sz w:val="12"/>
          <w:szCs w:val="12"/>
        </w:rPr>
        <w:t>걸린</w:t>
      </w:r>
      <w:r w:rsidRPr="008907E9">
        <w:rPr>
          <w:rFonts w:ascii="Consolas" w:hAnsi="Consolas"/>
          <w:color w:val="D69D85"/>
          <w:sz w:val="12"/>
          <w:szCs w:val="12"/>
        </w:rPr>
        <w:t> </w:t>
      </w:r>
      <w:r w:rsidRPr="008907E9">
        <w:rPr>
          <w:rFonts w:ascii="Consolas" w:hAnsi="Consolas"/>
          <w:color w:val="D69D85"/>
          <w:sz w:val="12"/>
          <w:szCs w:val="12"/>
        </w:rPr>
        <w:t>시간</w:t>
      </w:r>
      <w:r w:rsidRPr="008907E9">
        <w:rPr>
          <w:rFonts w:ascii="Consolas" w:hAnsi="Consolas"/>
          <w:color w:val="D69D85"/>
          <w:sz w:val="12"/>
          <w:szCs w:val="12"/>
        </w:rPr>
        <w:t>: %d ms</w:t>
      </w:r>
      <w:r w:rsidRPr="008907E9">
        <w:rPr>
          <w:rFonts w:ascii="Consolas" w:hAnsi="Consolas"/>
          <w:color w:val="FFD68F"/>
          <w:sz w:val="12"/>
          <w:szCs w:val="12"/>
        </w:rPr>
        <w:t>\n</w:t>
      </w:r>
      <w:r w:rsidRPr="008907E9">
        <w:rPr>
          <w:rFonts w:ascii="Consolas" w:hAnsi="Consolas"/>
          <w:color w:val="E8C9BB"/>
          <w:sz w:val="12"/>
          <w:szCs w:val="12"/>
        </w:rPr>
        <w:t>"</w:t>
      </w:r>
      <w:r w:rsidRPr="008907E9">
        <w:rPr>
          <w:rFonts w:ascii="Consolas" w:hAnsi="Consolas"/>
          <w:color w:val="B4B4B4"/>
          <w:sz w:val="12"/>
          <w:szCs w:val="12"/>
        </w:rPr>
        <w:t>,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(</w:t>
      </w:r>
      <w:r w:rsidRPr="008907E9">
        <w:rPr>
          <w:rFonts w:ascii="Consolas" w:hAnsi="Consolas"/>
          <w:color w:val="9CDCFE"/>
          <w:sz w:val="12"/>
          <w:szCs w:val="12"/>
        </w:rPr>
        <w:t>end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4B4B4"/>
          <w:sz w:val="12"/>
          <w:szCs w:val="12"/>
        </w:rPr>
        <w:t>-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9CDCFE"/>
          <w:sz w:val="12"/>
          <w:szCs w:val="12"/>
        </w:rPr>
        <w:t>start</w:t>
      </w:r>
      <w:r w:rsidRPr="008907E9">
        <w:rPr>
          <w:rFonts w:ascii="Consolas" w:hAnsi="Consolas"/>
          <w:color w:val="B4B4B4"/>
          <w:sz w:val="12"/>
          <w:szCs w:val="12"/>
        </w:rPr>
        <w:t>));</w:t>
      </w:r>
    </w:p>
    <w:p w14:paraId="6C0967E9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 xml:space="preserve"> </w:t>
      </w:r>
    </w:p>
    <w:p w14:paraId="3FE44B05" w14:textId="77777777" w:rsidR="008907E9" w:rsidRPr="008907E9" w:rsidRDefault="008907E9" w:rsidP="0067385E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DCDCDC"/>
          <w:sz w:val="12"/>
          <w:szCs w:val="12"/>
        </w:rPr>
        <w:tab/>
      </w:r>
      <w:r w:rsidRPr="008907E9">
        <w:rPr>
          <w:rFonts w:ascii="Consolas" w:hAnsi="Consolas"/>
          <w:color w:val="D8A0DF"/>
          <w:sz w:val="12"/>
          <w:szCs w:val="12"/>
        </w:rPr>
        <w:t>return</w:t>
      </w:r>
      <w:r w:rsidRPr="008907E9">
        <w:rPr>
          <w:rFonts w:ascii="Consolas" w:hAnsi="Consolas"/>
          <w:color w:val="DCDCDC"/>
          <w:sz w:val="12"/>
          <w:szCs w:val="12"/>
        </w:rPr>
        <w:t> </w:t>
      </w:r>
      <w:r w:rsidRPr="008907E9">
        <w:rPr>
          <w:rFonts w:ascii="Consolas" w:hAnsi="Consolas"/>
          <w:color w:val="B5CEA8"/>
          <w:sz w:val="12"/>
          <w:szCs w:val="12"/>
        </w:rPr>
        <w:t>0</w:t>
      </w:r>
      <w:r w:rsidRPr="008907E9">
        <w:rPr>
          <w:rFonts w:ascii="Consolas" w:hAnsi="Consolas"/>
          <w:color w:val="B4B4B4"/>
          <w:sz w:val="12"/>
          <w:szCs w:val="12"/>
        </w:rPr>
        <w:t>;</w:t>
      </w:r>
    </w:p>
    <w:p w14:paraId="341EDA4E" w14:textId="77777777" w:rsidR="008907E9" w:rsidRPr="008907E9" w:rsidRDefault="008907E9" w:rsidP="008907E9">
      <w:pPr>
        <w:pStyle w:val="HTML"/>
        <w:shd w:val="clear" w:color="auto" w:fill="1E1E1E"/>
        <w:rPr>
          <w:rFonts w:ascii="Consolas" w:hAnsi="Consolas"/>
          <w:color w:val="DCDCDC"/>
          <w:sz w:val="12"/>
          <w:szCs w:val="12"/>
        </w:rPr>
      </w:pPr>
      <w:r w:rsidRPr="008907E9">
        <w:rPr>
          <w:rFonts w:ascii="Consolas" w:hAnsi="Consolas"/>
          <w:color w:val="B4B4B4"/>
          <w:sz w:val="12"/>
          <w:szCs w:val="12"/>
        </w:rPr>
        <w:t>}</w:t>
      </w:r>
    </w:p>
    <w:p w14:paraId="3D5AD390" w14:textId="4E6F348F" w:rsidR="008907E9" w:rsidRPr="00AF3DCB" w:rsidRDefault="00AF3DCB" w:rsidP="00931BF0">
      <w:pPr>
        <w:autoSpaceDN w:val="0"/>
        <w:rPr>
          <w:color w:val="FF0000"/>
        </w:rPr>
      </w:pPr>
      <w:r w:rsidRPr="00AF3DCB">
        <w:rPr>
          <w:rFonts w:hint="eastAsia"/>
          <w:color w:val="FF0000"/>
        </w:rPr>
        <w:t>시간 출력말</w:t>
      </w:r>
      <w:r>
        <w:rPr>
          <w:rFonts w:hint="eastAsia"/>
          <w:color w:val="FF0000"/>
        </w:rPr>
        <w:t>곤</w:t>
      </w:r>
      <w:r w:rsidRPr="00AF3DCB">
        <w:rPr>
          <w:rFonts w:hint="eastAsia"/>
          <w:color w:val="FF0000"/>
        </w:rPr>
        <w:t xml:space="preserve"> 변환이 없으므로 </w:t>
      </w:r>
      <w:r>
        <w:rPr>
          <w:rFonts w:hint="eastAsia"/>
          <w:color w:val="FF0000"/>
        </w:rPr>
        <w:t>6</w:t>
      </w:r>
      <w:r>
        <w:rPr>
          <w:color w:val="FF0000"/>
        </w:rPr>
        <w:t>pt</w:t>
      </w:r>
      <w:r>
        <w:rPr>
          <w:rFonts w:hint="eastAsia"/>
          <w:color w:val="FF0000"/>
        </w:rPr>
        <w:t>로 작게 작성하였습니다.</w:t>
      </w:r>
    </w:p>
    <w:p w14:paraId="3423A05E" w14:textId="43B530F5" w:rsidR="008907E9" w:rsidRDefault="00AF3DCB" w:rsidP="00AF3DCB">
      <w:pPr>
        <w:pBdr>
          <w:bottom w:val="single" w:sz="4" w:space="1" w:color="auto"/>
        </w:pBdr>
        <w:autoSpaceDN w:val="0"/>
      </w:pPr>
      <w:r>
        <w:rPr>
          <w:rFonts w:hint="eastAsia"/>
        </w:rPr>
        <w:lastRenderedPageBreak/>
        <w:t>결과</w:t>
      </w:r>
    </w:p>
    <w:p w14:paraId="361F8AB2" w14:textId="2D3E3C7F" w:rsidR="008907E9" w:rsidRDefault="00AF3DCB" w:rsidP="00210E06">
      <w:r w:rsidRPr="00AF3DCB">
        <w:rPr>
          <w:noProof/>
        </w:rPr>
        <w:drawing>
          <wp:inline distT="0" distB="0" distL="0" distR="0" wp14:anchorId="47A39B78" wp14:editId="463AFE08">
            <wp:extent cx="2169057" cy="547270"/>
            <wp:effectExtent l="0" t="0" r="3175" b="571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409" cy="5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5E38" w14:textId="22E86B00" w:rsidR="00AF3DCB" w:rsidRDefault="00AF3DCB" w:rsidP="00210E06">
      <w:r>
        <w:rPr>
          <w:noProof/>
        </w:rPr>
        <w:drawing>
          <wp:inline distT="0" distB="0" distL="0" distR="0" wp14:anchorId="495DB2C5" wp14:editId="5F35FC45">
            <wp:extent cx="2169057" cy="552244"/>
            <wp:effectExtent l="0" t="0" r="3175" b="635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294" cy="5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E96" w14:textId="2F3393F7" w:rsidR="00AF3DCB" w:rsidRDefault="0067385E" w:rsidP="0067385E">
      <w:pPr>
        <w:pBdr>
          <w:top w:val="single" w:sz="4" w:space="1" w:color="auto"/>
        </w:pBdr>
        <w:autoSpaceDN w:val="0"/>
      </w:pPr>
      <w:r>
        <w:rPr>
          <w:rFonts w:hint="eastAsia"/>
        </w:rPr>
        <w:t>입력:</w:t>
      </w:r>
      <w:r>
        <w:t xml:space="preserve"> 1</w:t>
      </w:r>
      <w:r>
        <w:rPr>
          <w:rFonts w:hint="eastAsia"/>
        </w:rPr>
        <w:t>0</w:t>
      </w:r>
      <w:r>
        <w:t>0,000,000 (1</w:t>
      </w:r>
      <w:r>
        <w:rPr>
          <w:rFonts w:hint="eastAsia"/>
        </w:rPr>
        <w:t>억)</w:t>
      </w:r>
    </w:p>
    <w:p w14:paraId="4A2590BB" w14:textId="251FB499" w:rsidR="00AF3DCB" w:rsidRDefault="0067385E" w:rsidP="00210E06">
      <w:r w:rsidRPr="0067385E">
        <w:rPr>
          <w:noProof/>
        </w:rPr>
        <w:drawing>
          <wp:inline distT="0" distB="0" distL="0" distR="0" wp14:anchorId="4C601312" wp14:editId="059ECAF3">
            <wp:extent cx="6858000" cy="878205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081" w14:textId="7445471D" w:rsidR="00AF3DCB" w:rsidRDefault="0067385E" w:rsidP="00210E06">
      <w:r w:rsidRPr="0067385E">
        <w:rPr>
          <w:noProof/>
        </w:rPr>
        <w:drawing>
          <wp:inline distT="0" distB="0" distL="0" distR="0" wp14:anchorId="20C60C10" wp14:editId="7D5AFE98">
            <wp:extent cx="6858000" cy="864235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C60" w14:textId="5354EDA6" w:rsidR="0067385E" w:rsidRDefault="0067385E" w:rsidP="0067385E">
      <w:pPr>
        <w:pBdr>
          <w:bottom w:val="single" w:sz="4" w:space="1" w:color="auto"/>
        </w:pBdr>
        <w:autoSpaceDN w:val="0"/>
      </w:pPr>
      <w:r>
        <w:rPr>
          <w:rFonts w:hint="eastAsia"/>
        </w:rPr>
        <w:t xml:space="preserve">시간 차이: 최소 </w:t>
      </w:r>
      <w:r>
        <w:t xml:space="preserve">340ms </w:t>
      </w:r>
    </w:p>
    <w:p w14:paraId="43CDE42A" w14:textId="4111AD17" w:rsidR="0067385E" w:rsidRDefault="0067385E" w:rsidP="0067385E">
      <w:pPr>
        <w:autoSpaceDN w:val="0"/>
      </w:pPr>
      <w:r>
        <w:rPr>
          <w:rFonts w:hint="eastAsia"/>
        </w:rPr>
        <w:t xml:space="preserve">입력: </w:t>
      </w:r>
      <w:r>
        <w:t>1,000,000,000 (10</w:t>
      </w:r>
      <w:r>
        <w:rPr>
          <w:rFonts w:hint="eastAsia"/>
        </w:rPr>
        <w:t>억)</w:t>
      </w:r>
    </w:p>
    <w:p w14:paraId="41878DA9" w14:textId="41D0A344" w:rsidR="0067385E" w:rsidRDefault="0067385E" w:rsidP="0067385E">
      <w:pPr>
        <w:autoSpaceDN w:val="0"/>
      </w:pPr>
      <w:r w:rsidRPr="0067385E">
        <w:rPr>
          <w:noProof/>
        </w:rPr>
        <w:drawing>
          <wp:inline distT="0" distB="0" distL="0" distR="0" wp14:anchorId="7C142D75" wp14:editId="7E481B11">
            <wp:extent cx="6858000" cy="1073785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C291" w14:textId="2F308424" w:rsidR="0067385E" w:rsidRPr="0067385E" w:rsidRDefault="0067385E" w:rsidP="0067385E">
      <w:pPr>
        <w:autoSpaceDN w:val="0"/>
      </w:pPr>
      <w:r w:rsidRPr="0067385E">
        <w:rPr>
          <w:noProof/>
        </w:rPr>
        <w:drawing>
          <wp:inline distT="0" distB="0" distL="0" distR="0" wp14:anchorId="734A2F51" wp14:editId="13A8ED48">
            <wp:extent cx="6858000" cy="1113790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CB0B" w14:textId="03AB53E5" w:rsidR="00AF3DCB" w:rsidRDefault="0067385E" w:rsidP="0067385E">
      <w:pPr>
        <w:autoSpaceDN w:val="0"/>
      </w:pPr>
      <w:r>
        <w:rPr>
          <w:rFonts w:hint="eastAsia"/>
        </w:rPr>
        <w:t xml:space="preserve">시간 차이: 최소 </w:t>
      </w:r>
      <w:r>
        <w:t xml:space="preserve">3350ms </w:t>
      </w:r>
    </w:p>
    <w:p w14:paraId="5EBE2F43" w14:textId="769D24D4" w:rsidR="0067385E" w:rsidRDefault="0067385E" w:rsidP="0067385E">
      <w:pPr>
        <w:pBdr>
          <w:top w:val="single" w:sz="4" w:space="1" w:color="auto"/>
        </w:pBdr>
        <w:autoSpaceDN w:val="0"/>
      </w:pPr>
      <w:r>
        <w:rPr>
          <w:rFonts w:hint="eastAsia"/>
        </w:rPr>
        <w:t>1번 프로그램</w:t>
      </w:r>
      <w:r w:rsidR="008F46F0">
        <w:rPr>
          <w:rFonts w:hint="eastAsia"/>
        </w:rPr>
        <w:t>의</w:t>
      </w:r>
      <w:r>
        <w:rPr>
          <w:rFonts w:hint="eastAsia"/>
        </w:rPr>
        <w:t xml:space="preserve"> 시간 복잡도는 </w:t>
      </w:r>
      <w:r>
        <w:t>O(n)</w:t>
      </w:r>
      <w:r>
        <w:rPr>
          <w:rFonts w:hint="eastAsia"/>
        </w:rPr>
        <w:t xml:space="preserve">인 반면, </w:t>
      </w:r>
      <w:r>
        <w:t>2</w:t>
      </w:r>
      <w:r>
        <w:rPr>
          <w:rFonts w:hint="eastAsia"/>
        </w:rPr>
        <w:t xml:space="preserve">번 프로그램의 시간 복잡도는 </w:t>
      </w:r>
      <w:r>
        <w:t>O(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  <w:r>
        <w:rPr>
          <w:rFonts w:hint="eastAsia"/>
        </w:rPr>
        <w:t>으로 예상됨.</w:t>
      </w:r>
      <w:r w:rsidR="00DF63A3">
        <w:t xml:space="preserve"> (</w:t>
      </w:r>
      <w:r w:rsidR="00DF63A3">
        <w:rPr>
          <w:rFonts w:hint="eastAsia"/>
        </w:rPr>
        <w:t>혹은 그 이하)</w:t>
      </w:r>
    </w:p>
    <w:p w14:paraId="6A8B82DD" w14:textId="052352DA" w:rsidR="0067385E" w:rsidRDefault="0067385E" w:rsidP="0067385E">
      <w:pPr>
        <w:autoSpaceDN w:val="0"/>
      </w:pPr>
    </w:p>
    <w:p w14:paraId="3C0BFB78" w14:textId="77777777" w:rsidR="00DF63A3" w:rsidRDefault="00DF63A3" w:rsidP="00210E06">
      <w:pPr>
        <w:sectPr w:rsidR="00DF63A3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4A07FA9E" w14:textId="00333159" w:rsidR="00AF3DCB" w:rsidRDefault="008F46F0" w:rsidP="008F46F0">
      <w:pPr>
        <w:pBdr>
          <w:top w:val="single" w:sz="4" w:space="1" w:color="auto"/>
          <w:bottom w:val="single" w:sz="4" w:space="1" w:color="auto"/>
        </w:pBdr>
        <w:autoSpaceDN w:val="0"/>
      </w:pPr>
      <w:r>
        <w:lastRenderedPageBreak/>
        <w:t xml:space="preserve">중첩반복문을 </w:t>
      </w:r>
      <w:r>
        <w:rPr>
          <w:rFonts w:hint="eastAsia"/>
        </w:rPr>
        <w:t>사용하여서 다음과 같이 출력하는 프로그램을 작성하여 보자.</w:t>
      </w:r>
    </w:p>
    <w:p w14:paraId="4843E52C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6FBBAB36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A43BD8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0987F71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255E182D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5D22F38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B6A4C04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7F2F2AC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E547353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8D8EB87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//1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</w:t>
      </w:r>
      <w:proofErr w:type="gramStart"/>
      <w:r>
        <w:rPr>
          <w:rFonts w:ascii="Consolas" w:hAnsi="Consolas"/>
          <w:color w:val="57A64A"/>
          <w:sz w:val="20"/>
          <w:szCs w:val="20"/>
        </w:rPr>
        <w:t>n </w:t>
      </w:r>
      <w:r>
        <w:rPr>
          <w:rFonts w:ascii="Consolas" w:hAnsi="Consolas"/>
          <w:color w:val="57A64A"/>
          <w:sz w:val="20"/>
          <w:szCs w:val="20"/>
        </w:rPr>
        <w:t>까지</w:t>
      </w:r>
      <w:proofErr w:type="gramEnd"/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반복</w:t>
      </w:r>
    </w:p>
    <w:p w14:paraId="14D0729C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1BC998F9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B4B4B4"/>
          <w:sz w:val="20"/>
          <w:szCs w:val="20"/>
        </w:rPr>
        <w:t>++)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//1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</w:t>
      </w:r>
      <w:proofErr w:type="gramStart"/>
      <w:r>
        <w:rPr>
          <w:rFonts w:ascii="Consolas" w:hAnsi="Consolas"/>
          <w:color w:val="57A64A"/>
          <w:sz w:val="20"/>
          <w:szCs w:val="20"/>
        </w:rPr>
        <w:t>i </w:t>
      </w:r>
      <w:r>
        <w:rPr>
          <w:rFonts w:ascii="Consolas" w:hAnsi="Consolas"/>
          <w:color w:val="57A64A"/>
          <w:sz w:val="20"/>
          <w:szCs w:val="20"/>
        </w:rPr>
        <w:t>까지</w:t>
      </w:r>
      <w:proofErr w:type="gramEnd"/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반복</w:t>
      </w:r>
    </w:p>
    <w:p w14:paraId="1FFE5B2E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BFCBB90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9B48AEF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0E42C3FA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한줄의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끝</w:t>
      </w:r>
    </w:p>
    <w:p w14:paraId="3264F66F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664EC508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6E9B366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E9434AE" w14:textId="77777777" w:rsidR="008F46F0" w:rsidRDefault="008F46F0" w:rsidP="008F46F0">
      <w:pPr>
        <w:pStyle w:val="HTML"/>
        <w:shd w:val="clear" w:color="auto" w:fill="1E1E1E"/>
        <w:autoSpaceDN w:val="0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FDAEC91" w14:textId="6BADA3EC" w:rsidR="00DF63A3" w:rsidRDefault="008F46F0" w:rsidP="008F46F0">
      <w:pPr>
        <w:autoSpaceDN w:val="0"/>
        <w:rPr>
          <w:rFonts w:hint="eastAsia"/>
        </w:rPr>
      </w:pPr>
      <w:r w:rsidRPr="008F46F0">
        <w:drawing>
          <wp:inline distT="0" distB="0" distL="0" distR="0" wp14:anchorId="7F76898B" wp14:editId="0187A099">
            <wp:extent cx="2044805" cy="117481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3FBB" w14:textId="4FE7E841" w:rsidR="006B07ED" w:rsidRDefault="008F46F0" w:rsidP="00E42B5F">
      <w:pPr>
        <w:pBdr>
          <w:top w:val="single" w:sz="4" w:space="1" w:color="auto"/>
        </w:pBdr>
        <w:autoSpaceDN w:val="0"/>
      </w:pPr>
      <w:r>
        <w:rPr>
          <w:rFonts w:hint="eastAsia"/>
        </w:rPr>
        <w:t xml:space="preserve">이 프로그램은 사용자가 입력한 수만큼 </w:t>
      </w:r>
      <w:r>
        <w:t>1</w:t>
      </w:r>
      <w:r>
        <w:rPr>
          <w:rFonts w:hint="eastAsia"/>
        </w:rPr>
        <w:t>에서 하나씩 증가하는 값을 붙여가며 출력한다.</w:t>
      </w:r>
      <w:r w:rsidR="00024FA2">
        <w:br/>
      </w:r>
      <w:r w:rsidR="00024FA2">
        <w:rPr>
          <w:rFonts w:hint="eastAsia"/>
        </w:rPr>
        <w:t>이중 반복문을 사용했다.</w:t>
      </w:r>
      <w:r w:rsidR="00024FA2">
        <w:t xml:space="preserve"> 1</w:t>
      </w:r>
      <w:r w:rsidR="00024FA2">
        <w:rPr>
          <w:rFonts w:hint="eastAsia"/>
        </w:rPr>
        <w:t>차 반복문에서는 개행을 담당하고,</w:t>
      </w:r>
      <w:r w:rsidR="00024FA2">
        <w:t xml:space="preserve"> </w:t>
      </w:r>
      <w:r w:rsidR="00024FA2">
        <w:rPr>
          <w:rFonts w:hint="eastAsia"/>
        </w:rPr>
        <w:t>2차 반복문에서는 한 줄의 출력을 담당한다.</w:t>
      </w:r>
    </w:p>
    <w:p w14:paraId="0EC5F064" w14:textId="77777777" w:rsidR="00E42B5F" w:rsidRDefault="00E42B5F" w:rsidP="00E42B5F">
      <w:pPr>
        <w:pBdr>
          <w:top w:val="single" w:sz="4" w:space="1" w:color="auto"/>
        </w:pBdr>
        <w:autoSpaceDN w:val="0"/>
      </w:pPr>
    </w:p>
    <w:p w14:paraId="3E22962C" w14:textId="77777777" w:rsidR="00E42B5F" w:rsidRDefault="00E42B5F" w:rsidP="00E42B5F">
      <w:pPr>
        <w:pBdr>
          <w:top w:val="single" w:sz="4" w:space="1" w:color="auto"/>
        </w:pBdr>
        <w:autoSpaceDN w:val="0"/>
        <w:sectPr w:rsidR="00E42B5F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066725D2" w14:textId="53B7B9C2" w:rsidR="00E42B5F" w:rsidRDefault="009F7E23" w:rsidP="009F7E23">
      <w:pPr>
        <w:pBdr>
          <w:top w:val="single" w:sz="4" w:space="1" w:color="auto"/>
          <w:bottom w:val="single" w:sz="4" w:space="1" w:color="auto"/>
        </w:pBdr>
        <w:autoSpaceDN w:val="0"/>
        <w:rPr>
          <w:rFonts w:hint="eastAsia"/>
        </w:rPr>
      </w:pPr>
      <w:r>
        <w:rPr>
          <w:rFonts w:hint="eastAsia"/>
        </w:rPr>
        <w:lastRenderedPageBreak/>
        <w:t xml:space="preserve">2와 </w:t>
      </w:r>
      <w:r>
        <w:t>100</w:t>
      </w:r>
      <w:r>
        <w:rPr>
          <w:rFonts w:hint="eastAsia"/>
        </w:rPr>
        <w:t>사이에 있는 모든 소수(</w:t>
      </w:r>
      <w:r>
        <w:t>prime number)</w:t>
      </w:r>
      <w:r>
        <w:rPr>
          <w:rFonts w:hint="eastAsia"/>
        </w:rPr>
        <w:t>를 찾는 프로그램을 작성하라.</w:t>
      </w:r>
      <w:r>
        <w:t xml:space="preserve"> </w:t>
      </w:r>
      <w:r>
        <w:rPr>
          <w:rFonts w:hint="eastAsia"/>
        </w:rPr>
        <w:t xml:space="preserve">정수가 소수가 되려면 </w:t>
      </w:r>
      <w:r>
        <w:t>1</w:t>
      </w:r>
      <w:r>
        <w:rPr>
          <w:rFonts w:hint="eastAsia"/>
        </w:rPr>
        <w:t>과 자기 자신만을 약수로 가져야 한다.</w:t>
      </w:r>
    </w:p>
    <w:p w14:paraId="356EF7E0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D282AB5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8FB55E5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</w:t>
      </w:r>
      <w:proofErr w:type="gramStart"/>
      <w:r>
        <w:rPr>
          <w:rFonts w:ascii="Consolas" w:hAnsi="Consolas"/>
          <w:color w:val="9B9B9B"/>
          <w:sz w:val="20"/>
          <w:szCs w:val="20"/>
        </w:rPr>
        <w:t>define</w:t>
      </w:r>
      <w:proofErr w:type="gramEnd"/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101</w:t>
      </w:r>
    </w:p>
    <w:p w14:paraId="2D1AFAA6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F0E7E94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A1AF085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268A08CB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prime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EB7FF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}</w:t>
      </w:r>
      <w:proofErr w:type="gramStart"/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/</w:t>
      </w:r>
      <w:proofErr w:type="gramEnd"/>
      <w:r>
        <w:rPr>
          <w:rFonts w:ascii="Consolas" w:hAnsi="Consolas"/>
          <w:color w:val="57A64A"/>
          <w:sz w:val="20"/>
          <w:szCs w:val="20"/>
        </w:rPr>
        <w:t>/0</w:t>
      </w:r>
      <w:r>
        <w:rPr>
          <w:rFonts w:ascii="Consolas" w:hAnsi="Consolas"/>
          <w:color w:val="57A64A"/>
          <w:sz w:val="20"/>
          <w:szCs w:val="20"/>
        </w:rPr>
        <w:t>부터</w:t>
      </w:r>
      <w:r>
        <w:rPr>
          <w:rFonts w:ascii="Consolas" w:hAnsi="Consolas"/>
          <w:color w:val="57A64A"/>
          <w:sz w:val="20"/>
          <w:szCs w:val="20"/>
        </w:rPr>
        <w:t> n</w:t>
      </w:r>
      <w:r>
        <w:rPr>
          <w:rFonts w:ascii="Consolas" w:hAnsi="Consolas"/>
          <w:color w:val="57A64A"/>
          <w:sz w:val="20"/>
          <w:szCs w:val="20"/>
        </w:rPr>
        <w:t>까지의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배열을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모두</w:t>
      </w:r>
      <w:r>
        <w:rPr>
          <w:rFonts w:ascii="Consolas" w:hAnsi="Consolas"/>
          <w:color w:val="57A64A"/>
          <w:sz w:val="20"/>
          <w:szCs w:val="20"/>
        </w:rPr>
        <w:t> 0</w:t>
      </w:r>
      <w:r>
        <w:rPr>
          <w:rFonts w:ascii="Consolas" w:hAnsi="Consolas"/>
          <w:color w:val="57A64A"/>
          <w:sz w:val="20"/>
          <w:szCs w:val="20"/>
        </w:rPr>
        <w:t>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초기화함</w:t>
      </w:r>
    </w:p>
    <w:p w14:paraId="18800B7F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345C003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25E3E166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324AC346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prime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9322E44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continue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525DEBE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8DED233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prime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j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4732CAB0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0296ABD1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94A1749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EB7FF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5A6C4BB9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07A1E0E3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prime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83D0E6C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95F3AA7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2559BDFC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EDA318D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3ABF998" w14:textId="77777777" w:rsidR="009F7E23" w:rsidRDefault="009F7E23" w:rsidP="009F7E2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F7E9FFF" w14:textId="7D8CF637" w:rsidR="008F46F0" w:rsidRDefault="007922DA" w:rsidP="008F46F0">
      <w:pPr>
        <w:autoSpaceDN w:val="0"/>
      </w:pPr>
      <w:r>
        <w:rPr>
          <w:rFonts w:hint="eastAsia"/>
        </w:rPr>
        <w:t xml:space="preserve">이 프로그램은 </w:t>
      </w:r>
      <w:r>
        <w:t>1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수 중에서 소수를 출력한다.</w:t>
      </w:r>
      <w:r>
        <w:t xml:space="preserve"> </w:t>
      </w:r>
    </w:p>
    <w:p w14:paraId="7575688C" w14:textId="7210C438" w:rsidR="00B64F8C" w:rsidRDefault="00B64F8C" w:rsidP="008F46F0">
      <w:pPr>
        <w:autoSpaceDN w:val="0"/>
      </w:pPr>
      <w:r>
        <w:rPr>
          <w:rFonts w:hint="eastAsia"/>
        </w:rPr>
        <w:t xml:space="preserve">소수인지를 판별하기 위해 </w:t>
      </w:r>
      <w:r>
        <w:t>1</w:t>
      </w:r>
      <w:r>
        <w:rPr>
          <w:rFonts w:hint="eastAsia"/>
        </w:rPr>
        <w:t xml:space="preserve">부터 자기 자신까지 나누어서 </w:t>
      </w:r>
      <w:r>
        <w:t>1</w:t>
      </w:r>
      <w:r>
        <w:rPr>
          <w:rFonts w:hint="eastAsia"/>
        </w:rPr>
        <w:t>와 자기자신이외의 약수를 가지지 않으면,</w:t>
      </w:r>
      <w:r>
        <w:t xml:space="preserve"> </w:t>
      </w:r>
      <w:r>
        <w:rPr>
          <w:rFonts w:hint="eastAsia"/>
        </w:rPr>
        <w:t>즉 나누어 떨어지지 않으면</w:t>
      </w:r>
      <w:r>
        <w:t xml:space="preserve"> </w:t>
      </w:r>
      <w:r>
        <w:rPr>
          <w:rFonts w:hint="eastAsia"/>
        </w:rPr>
        <w:t>소수이다.</w:t>
      </w:r>
      <w:r>
        <w:t xml:space="preserve"> </w:t>
      </w:r>
      <w:r>
        <w:rPr>
          <w:rFonts w:hint="eastAsia"/>
        </w:rPr>
        <w:t>가장 간단한</w:t>
      </w:r>
      <w:r>
        <w:t xml:space="preserve"> </w:t>
      </w:r>
      <w:r>
        <w:rPr>
          <w:rFonts w:hint="eastAsia"/>
        </w:rPr>
        <w:t>코드를 작성한다면</w:t>
      </w:r>
      <w:r>
        <w:t xml:space="preserve"> </w:t>
      </w:r>
      <w:r>
        <w:rPr>
          <w:rFonts w:hint="eastAsia"/>
        </w:rPr>
        <w:t xml:space="preserve">1부터 </w:t>
      </w:r>
      <w:r>
        <w:t>100</w:t>
      </w:r>
      <w:r>
        <w:rPr>
          <w:rFonts w:hint="eastAsia"/>
        </w:rPr>
        <w:t>까지 반복하는 반복문 내부에 그 수가 소수인지를 판단하는 반복문을 작성한다.</w:t>
      </w:r>
      <w:r>
        <w:t xml:space="preserve"> </w:t>
      </w:r>
      <w:r>
        <w:rPr>
          <w:rFonts w:hint="eastAsia"/>
        </w:rPr>
        <w:t>이러한 코드는 하나의 수가 소수인지를 판별하는 데에는 유리하지만,</w:t>
      </w:r>
      <w:r>
        <w:br/>
      </w:r>
      <w:r>
        <w:rPr>
          <w:rFonts w:hint="eastAsia"/>
        </w:rPr>
        <w:t xml:space="preserve">소수를 나열하는 경우에는 </w:t>
      </w:r>
      <w:r w:rsidR="00016A30">
        <w:rPr>
          <w:rFonts w:hint="eastAsia"/>
        </w:rPr>
        <w:t>에라토스테네스의 체를 사용한 알고리즘이 유리하다.</w:t>
      </w:r>
    </w:p>
    <w:p w14:paraId="36C11A67" w14:textId="75E5FCC0" w:rsidR="003F758A" w:rsidRDefault="009A12AD" w:rsidP="008F46F0">
      <w:pPr>
        <w:autoSpaceDN w:val="0"/>
      </w:pPr>
      <w:r>
        <w:rPr>
          <w:rFonts w:hint="eastAsia"/>
        </w:rPr>
        <w:t>어떤 수가 2이상의 수의 배수라는 것은 소수가 아니라는 말이므로,</w:t>
      </w:r>
      <w:r>
        <w:t xml:space="preserve"> </w:t>
      </w:r>
      <w:r>
        <w:rPr>
          <w:rFonts w:hint="eastAsia"/>
        </w:rPr>
        <w:t xml:space="preserve">소수를 찾고자 하는 범위의 제곱근 이하에서 </w:t>
      </w:r>
      <w:r w:rsidR="009D61BC">
        <w:t>2</w:t>
      </w:r>
      <w:r w:rsidR="009D61BC">
        <w:rPr>
          <w:rFonts w:hint="eastAsia"/>
        </w:rPr>
        <w:t xml:space="preserve">부터 수를 </w:t>
      </w:r>
      <w:r w:rsidR="009D61BC">
        <w:t>1</w:t>
      </w:r>
      <w:r w:rsidR="009D61BC">
        <w:rPr>
          <w:rFonts w:hint="eastAsia"/>
        </w:rPr>
        <w:t>씩 늘려가며 그 수의 배수를 모두 찾는다.</w:t>
      </w:r>
    </w:p>
    <w:p w14:paraId="131E48BD" w14:textId="0BD93F39" w:rsidR="00394F18" w:rsidRDefault="00394F18" w:rsidP="008F46F0">
      <w:pPr>
        <w:autoSpaceDN w:val="0"/>
      </w:pPr>
    </w:p>
    <w:p w14:paraId="4C3CEC6D" w14:textId="77777777" w:rsidR="00394F18" w:rsidRDefault="00394F18" w:rsidP="008F46F0">
      <w:pPr>
        <w:autoSpaceDN w:val="0"/>
        <w:sectPr w:rsidR="00394F18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85B28E7" w14:textId="7A695E67" w:rsidR="00394F18" w:rsidRDefault="00394F18" w:rsidP="00394F18">
      <w:pPr>
        <w:pBdr>
          <w:top w:val="single" w:sz="4" w:space="1" w:color="auto"/>
          <w:bottom w:val="single" w:sz="4" w:space="1" w:color="auto"/>
        </w:pBdr>
        <w:autoSpaceDN w:val="0"/>
        <w:rPr>
          <w:rFonts w:hint="eastAsia"/>
        </w:rPr>
      </w:pPr>
      <w:r>
        <w:rPr>
          <w:rFonts w:hint="eastAsia"/>
        </w:rPr>
        <w:lastRenderedPageBreak/>
        <w:t>(</w:t>
      </w:r>
      <w:r>
        <w:t>1+2+3+…+n)</w:t>
      </w:r>
      <w:r>
        <w:rPr>
          <w:rFonts w:hint="eastAsia"/>
        </w:rPr>
        <w:t xml:space="preserve">가 </w:t>
      </w:r>
      <w:r>
        <w:t>10000</w:t>
      </w:r>
      <w:r>
        <w:rPr>
          <w:rFonts w:hint="eastAsia"/>
        </w:rPr>
        <w:t>을 넘지 않으면서 가장 큰</w:t>
      </w:r>
      <w:r>
        <w:t xml:space="preserve"> </w:t>
      </w:r>
      <w:r>
        <w:rPr>
          <w:rFonts w:hint="eastAsia"/>
        </w:rPr>
        <w:t xml:space="preserve">값과 그 때의 </w:t>
      </w:r>
      <w:r>
        <w:t>n</w:t>
      </w:r>
      <w:r>
        <w:rPr>
          <w:rFonts w:hint="eastAsia"/>
        </w:rPr>
        <w:t>의 값을 구하라.</w:t>
      </w:r>
    </w:p>
    <w:p w14:paraId="5EB433A3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22DE548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5C1D8AA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8A1E5F9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60050CE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528D663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AB56ED9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D6A87B3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while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무한반복</w:t>
      </w:r>
    </w:p>
    <w:p w14:paraId="1AE4A416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5077B376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B2C9D0C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</w:p>
    <w:p w14:paraId="19918D69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FEAA386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sum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790363A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--;</w:t>
      </w:r>
    </w:p>
    <w:p w14:paraId="227D344D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84C30A9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5DF39032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++;</w:t>
      </w:r>
    </w:p>
    <w:p w14:paraId="63EFAEF8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D185401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95BAA7E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1</w:t>
      </w:r>
      <w:r>
        <w:rPr>
          <w:rFonts w:ascii="Consolas" w:hAnsi="Consolas"/>
          <w:color w:val="D69D85"/>
          <w:sz w:val="20"/>
          <w:szCs w:val="20"/>
        </w:rPr>
        <w:t>부터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까지의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합이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sum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CA86EA1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4A8DB93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7CFC5C02" w14:textId="77777777" w:rsidR="00394F18" w:rsidRDefault="00394F18" w:rsidP="00394F18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4D9737EA" w14:textId="22526A6B" w:rsidR="009F7E23" w:rsidRDefault="00394F18" w:rsidP="00394F18">
      <w:pPr>
        <w:tabs>
          <w:tab w:val="left" w:pos="2248"/>
        </w:tabs>
        <w:autoSpaceDN w:val="0"/>
        <w:rPr>
          <w:rFonts w:hint="eastAsia"/>
        </w:rPr>
      </w:pPr>
      <w:r>
        <w:rPr>
          <w:rFonts w:hint="eastAsia"/>
        </w:rPr>
        <w:t xml:space="preserve">무한 반복을 위해서 </w:t>
      </w:r>
      <w:r>
        <w:t xml:space="preserve">while </w:t>
      </w:r>
      <w:r>
        <w:rPr>
          <w:rFonts w:hint="eastAsia"/>
        </w:rPr>
        <w:t>문의 조건이 항상 참이 되</w:t>
      </w:r>
      <w:r w:rsidR="00AB5DB3">
        <w:rPr>
          <w:rFonts w:hint="eastAsia"/>
        </w:rPr>
        <w:t>도록</w:t>
      </w:r>
      <w:r>
        <w:rPr>
          <w:rFonts w:hint="eastAsia"/>
        </w:rPr>
        <w:t xml:space="preserve"> 상수 값을 넣었고</w:t>
      </w:r>
      <w:r w:rsidR="00AB5DB3">
        <w:br/>
        <w:t xml:space="preserve"> n</w:t>
      </w:r>
      <w:r w:rsidR="00AB5DB3">
        <w:rPr>
          <w:rFonts w:hint="eastAsia"/>
        </w:rPr>
        <w:t xml:space="preserve">이 </w:t>
      </w:r>
      <w:r w:rsidR="00AB5DB3">
        <w:t>1</w:t>
      </w:r>
      <w:r w:rsidR="00AB5DB3">
        <w:rPr>
          <w:rFonts w:hint="eastAsia"/>
        </w:rPr>
        <w:t xml:space="preserve">부터 반복마다 </w:t>
      </w:r>
      <w:r w:rsidR="00AB5DB3">
        <w:t>1</w:t>
      </w:r>
      <w:r w:rsidR="00AB5DB3">
        <w:rPr>
          <w:rFonts w:hint="eastAsia"/>
        </w:rPr>
        <w:t xml:space="preserve">씩 증가하며 </w:t>
      </w:r>
      <w:r w:rsidR="00AB5DB3">
        <w:t xml:space="preserve">sum </w:t>
      </w:r>
      <w:r w:rsidR="00AB5DB3">
        <w:rPr>
          <w:rFonts w:hint="eastAsia"/>
        </w:rPr>
        <w:t>변수에 n을 더한다.</w:t>
      </w:r>
      <w:r w:rsidR="00AB5DB3">
        <w:br/>
      </w:r>
      <w:r w:rsidR="00AB5DB3">
        <w:rPr>
          <w:rFonts w:hint="eastAsia"/>
        </w:rPr>
        <w:t xml:space="preserve">만약 </w:t>
      </w:r>
      <w:r w:rsidR="00AB5DB3">
        <w:t>sum</w:t>
      </w:r>
      <w:r w:rsidR="00AB5DB3">
        <w:rPr>
          <w:rFonts w:hint="eastAsia"/>
        </w:rPr>
        <w:t xml:space="preserve">이 </w:t>
      </w:r>
      <w:r w:rsidR="00AB5DB3">
        <w:t>1</w:t>
      </w:r>
      <w:r w:rsidR="00AB5DB3">
        <w:rPr>
          <w:rFonts w:hint="eastAsia"/>
        </w:rPr>
        <w:t>0</w:t>
      </w:r>
      <w:r w:rsidR="00AB5DB3">
        <w:t>000</w:t>
      </w:r>
      <w:r w:rsidR="00AB5DB3">
        <w:rPr>
          <w:rFonts w:hint="eastAsia"/>
        </w:rPr>
        <w:t>을 넘는다면</w:t>
      </w:r>
      <w:r w:rsidR="00AB5DB3">
        <w:t xml:space="preserve"> </w:t>
      </w:r>
      <w:r w:rsidR="00DF5F6D">
        <w:rPr>
          <w:rFonts w:hint="eastAsia"/>
        </w:rPr>
        <w:t xml:space="preserve">반복문을 종료하고 </w:t>
      </w:r>
      <w:r w:rsidR="005D43C5">
        <w:rPr>
          <w:rFonts w:hint="eastAsia"/>
        </w:rPr>
        <w:t xml:space="preserve">넘기 직전의 </w:t>
      </w:r>
      <w:r w:rsidR="005D43C5">
        <w:t>sum</w:t>
      </w:r>
      <w:r w:rsidR="005D43C5">
        <w:rPr>
          <w:rFonts w:hint="eastAsia"/>
        </w:rPr>
        <w:t xml:space="preserve">값과 </w:t>
      </w:r>
      <w:r w:rsidR="005D43C5">
        <w:t xml:space="preserve">n </w:t>
      </w:r>
      <w:r w:rsidR="005D43C5">
        <w:rPr>
          <w:rFonts w:hint="eastAsia"/>
        </w:rPr>
        <w:t>값으로 돌아간다.</w:t>
      </w:r>
    </w:p>
    <w:p w14:paraId="7CBA7AF0" w14:textId="77777777" w:rsidR="00394F18" w:rsidRDefault="00394F18" w:rsidP="008F46F0">
      <w:pPr>
        <w:autoSpaceDN w:val="0"/>
        <w:rPr>
          <w:rFonts w:hint="eastAsia"/>
        </w:rPr>
      </w:pPr>
    </w:p>
    <w:p w14:paraId="20FBF805" w14:textId="32BAF9A5" w:rsidR="00DF63A3" w:rsidRPr="00AF3DCB" w:rsidRDefault="00DF63A3" w:rsidP="00210E06">
      <w:pPr>
        <w:sectPr w:rsidR="00DF63A3" w:rsidRPr="00AF3DCB" w:rsidSect="009D5AF1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724BE7F7" w14:textId="7B28673D" w:rsidR="000D6814" w:rsidRDefault="000D6814" w:rsidP="000D6814">
      <w:pPr>
        <w:rPr>
          <w:b/>
          <w:bCs/>
          <w:color w:val="FF0000"/>
          <w:sz w:val="28"/>
          <w:szCs w:val="28"/>
        </w:rPr>
      </w:pPr>
      <w:r w:rsidRPr="00FB1331">
        <w:rPr>
          <w:rFonts w:hint="eastAsia"/>
          <w:b/>
          <w:bCs/>
          <w:color w:val="FF0000"/>
          <w:sz w:val="28"/>
          <w:szCs w:val="28"/>
        </w:rPr>
        <w:lastRenderedPageBreak/>
        <w:t>과제 작성 중</w:t>
      </w:r>
      <w:r w:rsidRPr="00FB1331">
        <w:rPr>
          <w:b/>
          <w:bCs/>
          <w:color w:val="FF0000"/>
          <w:sz w:val="28"/>
          <w:szCs w:val="28"/>
        </w:rPr>
        <w:t xml:space="preserve">, </w:t>
      </w:r>
      <w:r w:rsidRPr="00FB1331">
        <w:rPr>
          <w:rFonts w:hint="eastAsia"/>
          <w:b/>
          <w:bCs/>
          <w:color w:val="FF0000"/>
          <w:sz w:val="28"/>
          <w:szCs w:val="28"/>
        </w:rPr>
        <w:t>과제 범위가 정정(</w:t>
      </w:r>
      <w:r w:rsidRPr="00FB1331">
        <w:rPr>
          <w:b/>
          <w:bCs/>
          <w:color w:val="FF0000"/>
          <w:sz w:val="28"/>
          <w:szCs w:val="28"/>
        </w:rPr>
        <w:t>258p -&gt; 315p)</w:t>
      </w:r>
      <w:r w:rsidRPr="00FB1331">
        <w:rPr>
          <w:rFonts w:hint="eastAsia"/>
          <w:b/>
          <w:bCs/>
          <w:color w:val="FF0000"/>
          <w:sz w:val="28"/>
          <w:szCs w:val="28"/>
        </w:rPr>
        <w:t>되었기 때문에</w:t>
      </w:r>
      <w:r w:rsidRPr="00FB1331">
        <w:rPr>
          <w:b/>
          <w:bCs/>
          <w:color w:val="FF0000"/>
          <w:sz w:val="28"/>
          <w:szCs w:val="28"/>
        </w:rPr>
        <w:t xml:space="preserve">… </w:t>
      </w:r>
      <w:r w:rsidRPr="00FB1331">
        <w:rPr>
          <w:rFonts w:hint="eastAsia"/>
          <w:b/>
          <w:bCs/>
          <w:color w:val="FF0000"/>
          <w:sz w:val="28"/>
          <w:szCs w:val="28"/>
        </w:rPr>
        <w:t xml:space="preserve">이미 </w:t>
      </w:r>
      <w:r w:rsidR="00FB1331">
        <w:rPr>
          <w:rFonts w:hint="eastAsia"/>
          <w:b/>
          <w:bCs/>
          <w:color w:val="FF0000"/>
          <w:sz w:val="28"/>
          <w:szCs w:val="28"/>
        </w:rPr>
        <w:t>작</w:t>
      </w:r>
      <w:r w:rsidRPr="00FB1331">
        <w:rPr>
          <w:rFonts w:hint="eastAsia"/>
          <w:b/>
          <w:bCs/>
          <w:color w:val="FF0000"/>
          <w:sz w:val="28"/>
          <w:szCs w:val="28"/>
        </w:rPr>
        <w:t>성했던 코드들만 올려둡니다.</w:t>
      </w:r>
    </w:p>
    <w:p w14:paraId="580D94FB" w14:textId="083C3A08" w:rsidR="00944E14" w:rsidRPr="00FB1331" w:rsidRDefault="00944E14" w:rsidP="000D6814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아래는 정정 이전의 과제범위입니다.</w:t>
      </w:r>
    </w:p>
    <w:p w14:paraId="5E3EBFFA" w14:textId="270C2DEA" w:rsidR="000D6814" w:rsidRPr="000D6814" w:rsidRDefault="000D6814" w:rsidP="000D6814">
      <w:pPr>
        <w:pBdr>
          <w:top w:val="single" w:sz="4" w:space="1" w:color="auto"/>
          <w:bottom w:val="single" w:sz="4" w:space="1" w:color="auto"/>
        </w:pBdr>
      </w:pPr>
      <w:r>
        <w:rPr>
          <w:rFonts w:hint="eastAsia"/>
        </w:rPr>
        <w:t>키보드에서 하나의 문자를 읽어서 모음과 자음을 구분하는 프로그램을 작성하여 보자.</w:t>
      </w:r>
      <w:r>
        <w:t xml:space="preserve"> </w:t>
      </w:r>
      <w:r>
        <w:rPr>
          <w:rFonts w:hint="eastAsia"/>
        </w:rPr>
        <w:t xml:space="preserve">단 </w:t>
      </w:r>
      <w:r>
        <w:t xml:space="preserve">switch </w:t>
      </w:r>
      <w:r>
        <w:rPr>
          <w:rFonts w:hint="eastAsia"/>
        </w:rPr>
        <w:t>문을 사용한다.</w:t>
      </w:r>
    </w:p>
    <w:p w14:paraId="18B56CE3" w14:textId="00ECCC9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모음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자음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구분</w:t>
      </w:r>
    </w:p>
    <w:p w14:paraId="031EFAD4" w14:textId="09ADB5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56894E59" w14:textId="0872DE45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C8F9EC9" w14:textId="3D476C4C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CCB7423" w14:textId="06EACD64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334AF2" w14:textId="3BC940FB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ECECC6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E855960" w14:textId="0FE44123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();</w:t>
      </w:r>
    </w:p>
    <w:p w14:paraId="7CC2814D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CE7677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eng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64797A93" w14:textId="2DDEA0D9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23604FA4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a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0DC122E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e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5B2531D" w14:textId="73E22E21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i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352B68A9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o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5D5AEF2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u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495FAF3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y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08C8E3D8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모음입니다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DD9855A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DD83CB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1915E222" w14:textId="67067BDA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자음입니다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790EE97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E1E188F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3A0E99C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F2EE056" w14:textId="77777777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6114D8" w14:textId="713307B6" w:rsidR="000D6814" w:rsidRDefault="000D6814" w:rsidP="000D6814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37FD527E" w14:textId="6325FF58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43C1B713" wp14:editId="5372ADFD">
            <wp:extent cx="2301240" cy="491705"/>
            <wp:effectExtent l="0" t="0" r="381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1" t="-11128" r="2361" b="3415"/>
                    <a:stretch/>
                  </pic:blipFill>
                  <pic:spPr bwMode="auto">
                    <a:xfrm>
                      <a:off x="0" y="0"/>
                      <a:ext cx="2301849" cy="49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F0AB4" w14:textId="08674D95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2EC5B718" wp14:editId="1555F1B7">
            <wp:extent cx="2401583" cy="4399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99" t="5010" r="-3740" b="8310"/>
                    <a:stretch/>
                  </pic:blipFill>
                  <pic:spPr bwMode="auto">
                    <a:xfrm>
                      <a:off x="0" y="0"/>
                      <a:ext cx="2401583" cy="43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6E29C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CBD68AF" w14:textId="409A7993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8CB5D0C" w14:textId="69F1FDA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사용자로부터 </w:t>
      </w:r>
      <w:r>
        <w:rPr>
          <w:rFonts w:asciiTheme="minorHAnsi" w:eastAsiaTheme="minorHAnsi"/>
          <w:sz w:val="20"/>
          <w:szCs w:val="20"/>
        </w:rPr>
        <w:t>3</w:t>
      </w:r>
      <w:r>
        <w:rPr>
          <w:rFonts w:asciiTheme="minorHAnsi" w:eastAsiaTheme="minorHAnsi" w:hint="eastAsia"/>
          <w:sz w:val="20"/>
          <w:szCs w:val="20"/>
        </w:rPr>
        <w:t xml:space="preserve">개의 정수를 읽어 들인 후에 </w:t>
      </w:r>
      <w:r>
        <w:rPr>
          <w:rFonts w:asciiTheme="minorHAnsi" w:eastAsiaTheme="minorHAnsi"/>
          <w:sz w:val="20"/>
          <w:szCs w:val="20"/>
        </w:rPr>
        <w:t xml:space="preserve">if-else </w:t>
      </w:r>
      <w:r>
        <w:rPr>
          <w:rFonts w:asciiTheme="minorHAnsi" w:eastAsiaTheme="minorHAnsi" w:hint="eastAsia"/>
          <w:sz w:val="20"/>
          <w:szCs w:val="20"/>
        </w:rPr>
        <w:t>문을 사용하여 가장 작은 값을 결정하는 프로그램을 작성하라.</w:t>
      </w:r>
    </w:p>
    <w:p w14:paraId="3DC8866E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619437D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</w:p>
    <w:p w14:paraId="0E2F5C5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9F7688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370D4F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AA7A34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x,y,z</w:t>
      </w:r>
    </w:p>
    <w:p w14:paraId="5C2F016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1255B1E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3</w:t>
      </w:r>
      <w:r>
        <w:rPr>
          <w:rFonts w:ascii="Consolas" w:hAnsi="Consolas"/>
          <w:color w:val="D69D85"/>
          <w:sz w:val="20"/>
          <w:szCs w:val="20"/>
        </w:rPr>
        <w:t>개의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C958F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 %d 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0B2EDC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B579A5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AC7FE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x</w:t>
      </w:r>
      <w:proofErr w:type="gramEnd"/>
      <w:r>
        <w:rPr>
          <w:rFonts w:ascii="Consolas" w:hAnsi="Consolas"/>
          <w:color w:val="57A64A"/>
          <w:sz w:val="20"/>
          <w:szCs w:val="20"/>
        </w:rPr>
        <w:t>&lt;y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x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5585DA9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0B203CA3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y</w:t>
      </w:r>
      <w:proofErr w:type="gramEnd"/>
      <w:r>
        <w:rPr>
          <w:rFonts w:ascii="Consolas" w:hAnsi="Consolas"/>
          <w:color w:val="57A64A"/>
          <w:sz w:val="20"/>
          <w:szCs w:val="20"/>
        </w:rPr>
        <w:t>&lt;x </w:t>
      </w:r>
      <w:r>
        <w:rPr>
          <w:rFonts w:ascii="Consolas" w:hAnsi="Consolas"/>
          <w:color w:val="57A64A"/>
          <w:sz w:val="20"/>
          <w:szCs w:val="20"/>
        </w:rPr>
        <w:t>라면</w:t>
      </w:r>
      <w:r>
        <w:rPr>
          <w:rFonts w:ascii="Consolas" w:hAnsi="Consolas"/>
          <w:color w:val="57A64A"/>
          <w:sz w:val="20"/>
          <w:szCs w:val="20"/>
        </w:rPr>
        <w:t> y </w:t>
      </w:r>
      <w:r>
        <w:rPr>
          <w:rFonts w:ascii="Consolas" w:hAnsi="Consolas"/>
          <w:color w:val="57A64A"/>
          <w:sz w:val="20"/>
          <w:szCs w:val="20"/>
        </w:rPr>
        <w:t>저장</w:t>
      </w:r>
    </w:p>
    <w:p w14:paraId="6EC2E1E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5612698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B1280B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z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//x, y</w:t>
      </w:r>
      <w:r>
        <w:rPr>
          <w:rFonts w:ascii="Consolas" w:hAnsi="Consolas"/>
          <w:color w:val="57A64A"/>
          <w:sz w:val="20"/>
          <w:szCs w:val="20"/>
        </w:rPr>
        <w:t>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낮은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값을</w:t>
      </w:r>
      <w:r>
        <w:rPr>
          <w:rFonts w:ascii="Consolas" w:hAnsi="Consolas"/>
          <w:color w:val="57A64A"/>
          <w:sz w:val="20"/>
          <w:szCs w:val="20"/>
        </w:rPr>
        <w:t> z</w:t>
      </w:r>
      <w:r>
        <w:rPr>
          <w:rFonts w:ascii="Consolas" w:hAnsi="Consolas"/>
          <w:color w:val="57A64A"/>
          <w:sz w:val="20"/>
          <w:szCs w:val="20"/>
        </w:rPr>
        <w:t>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비교</w:t>
      </w:r>
    </w:p>
    <w:p w14:paraId="4FE1C59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36670D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min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2C040EB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2B68E0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07377D0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258AB4A" w14:textId="5C8CC4E9" w:rsidR="000D6814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59CDBAAB" wp14:editId="447F23CA">
            <wp:extent cx="3130711" cy="4254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1841" w14:textId="78D3FA9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480ADFCB" wp14:editId="4EA05B1B">
            <wp:extent cx="3105150" cy="43994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22"/>
                    <a:srcRect b="13396"/>
                    <a:stretch/>
                  </pic:blipFill>
                  <pic:spPr bwMode="auto">
                    <a:xfrm>
                      <a:off x="0" y="0"/>
                      <a:ext cx="3105310" cy="43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8BCF8" w14:textId="1D26AC36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00B5FF4A" wp14:editId="610F589A">
            <wp:extent cx="3105310" cy="431822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2383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24EBEBD4" w14:textId="09C2F05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6FA95CF8" w14:textId="4F608FA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5C363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가장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작은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값</w:t>
      </w:r>
      <w:r>
        <w:rPr>
          <w:rFonts w:ascii="Consolas" w:hAnsi="Consolas"/>
          <w:color w:val="57A64A"/>
          <w:sz w:val="20"/>
          <w:szCs w:val="20"/>
        </w:rPr>
        <w:t> list</w:t>
      </w:r>
    </w:p>
    <w:p w14:paraId="63BE749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C8C17C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579135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0E7FFF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6F52ACB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51BA005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B5CEA8"/>
          <w:sz w:val="20"/>
          <w:szCs w:val="20"/>
        </w:rPr>
        <w:t>255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{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};</w:t>
      </w:r>
    </w:p>
    <w:p w14:paraId="67AAF0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3E0011B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3971DA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758ABD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개수를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FC6193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DC274AD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3802E9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62D574E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정수를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(%d/%d):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1F29E28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43AA2F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72DA4EB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09DCE1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++)</w:t>
      </w:r>
    </w:p>
    <w:p w14:paraId="616B71E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71FCFC9C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]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</w:t>
      </w:r>
    </w:p>
    <w:p w14:paraId="1173E32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i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5DD6FF0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3B1C02D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CA58B8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제일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작은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정수는</w:t>
      </w:r>
      <w:r>
        <w:rPr>
          <w:rFonts w:ascii="Consolas" w:hAnsi="Consolas"/>
          <w:color w:val="D69D85"/>
          <w:sz w:val="20"/>
          <w:szCs w:val="20"/>
        </w:rPr>
        <w:t> %d</w:t>
      </w:r>
      <w:r>
        <w:rPr>
          <w:rFonts w:ascii="Consolas" w:hAnsi="Consolas"/>
          <w:color w:val="D69D85"/>
          <w:sz w:val="20"/>
          <w:szCs w:val="20"/>
        </w:rPr>
        <w:t>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ary</w:t>
      </w:r>
      <w:r>
        <w:rPr>
          <w:rFonts w:ascii="Consolas" w:hAnsi="Consolas"/>
          <w:color w:val="B4B4B4"/>
          <w:sz w:val="20"/>
          <w:szCs w:val="20"/>
        </w:rPr>
        <w:t>[</w:t>
      </w:r>
      <w:r>
        <w:rPr>
          <w:rFonts w:ascii="Consolas" w:hAnsi="Consolas"/>
          <w:color w:val="9CDCFE"/>
          <w:sz w:val="20"/>
          <w:szCs w:val="20"/>
        </w:rPr>
        <w:t>min</w:t>
      </w:r>
      <w:r>
        <w:rPr>
          <w:rFonts w:ascii="Consolas" w:hAnsi="Consolas"/>
          <w:color w:val="B4B4B4"/>
          <w:sz w:val="20"/>
          <w:szCs w:val="20"/>
        </w:rPr>
        <w:t>]);</w:t>
      </w:r>
    </w:p>
    <w:p w14:paraId="35E5C3C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A959D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8D7D8F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7646AEAE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A1EE7E5" wp14:editId="7EB317D3">
            <wp:extent cx="2546481" cy="1441524"/>
            <wp:effectExtent l="0" t="0" r="635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8805" w14:textId="77777777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FDF9A05" w14:textId="10A82E5E" w:rsidR="00DC5A39" w:rsidRP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RP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2D55750" w14:textId="33AF590C" w:rsidR="00FB1331" w:rsidRDefault="00FB1331" w:rsidP="00FB1331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 xml:space="preserve">놀이 공원에서 롤러코스터에 타려면 키가 </w:t>
      </w:r>
      <w:r>
        <w:rPr>
          <w:rFonts w:asciiTheme="minorHAnsi" w:eastAsiaTheme="minorHAnsi"/>
          <w:sz w:val="20"/>
          <w:szCs w:val="20"/>
        </w:rPr>
        <w:t xml:space="preserve">140츠 </w:t>
      </w:r>
      <w:r>
        <w:rPr>
          <w:rFonts w:asciiTheme="minorHAnsi" w:eastAsiaTheme="minorHAnsi" w:hint="eastAsia"/>
          <w:sz w:val="20"/>
          <w:szCs w:val="20"/>
        </w:rPr>
        <w:t xml:space="preserve">이상이고 나이가 </w:t>
      </w:r>
      <w:r>
        <w:rPr>
          <w:rFonts w:asciiTheme="minorHAnsi" w:eastAsiaTheme="minorHAnsi"/>
          <w:sz w:val="20"/>
          <w:szCs w:val="20"/>
        </w:rPr>
        <w:t>10</w:t>
      </w:r>
      <w:r>
        <w:rPr>
          <w:rFonts w:asciiTheme="minorHAnsi" w:eastAsiaTheme="minorHAnsi" w:hint="eastAsia"/>
          <w:sz w:val="20"/>
          <w:szCs w:val="20"/>
        </w:rPr>
        <w:t>살 이상이어야 한다고 가정하자.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사용자에게 키와 나이를 질문한 후에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타도 좋습니다</w:t>
      </w:r>
      <w:r>
        <w:rPr>
          <w:rFonts w:asciiTheme="minorHAnsi" w:eastAsiaTheme="minorHAnsi"/>
          <w:sz w:val="20"/>
          <w:szCs w:val="20"/>
        </w:rPr>
        <w:t xml:space="preserve">” </w:t>
      </w:r>
      <w:r>
        <w:rPr>
          <w:rFonts w:asciiTheme="minorHAnsi" w:eastAsiaTheme="minorHAnsi" w:hint="eastAsia"/>
          <w:sz w:val="20"/>
          <w:szCs w:val="20"/>
        </w:rPr>
        <w:t xml:space="preserve">또는 </w:t>
      </w:r>
      <w:r>
        <w:rPr>
          <w:rFonts w:asciiTheme="minorHAnsi" w:eastAsiaTheme="minorHAnsi"/>
          <w:sz w:val="20"/>
          <w:szCs w:val="20"/>
        </w:rPr>
        <w:t>“</w:t>
      </w:r>
      <w:r>
        <w:rPr>
          <w:rFonts w:asciiTheme="minorHAnsi" w:eastAsiaTheme="minorHAnsi" w:hint="eastAsia"/>
          <w:sz w:val="20"/>
          <w:szCs w:val="20"/>
        </w:rPr>
        <w:t>죄송합니다</w:t>
      </w:r>
      <w:r>
        <w:rPr>
          <w:rFonts w:asciiTheme="minorHAnsi" w:eastAsiaTheme="minorHAnsi"/>
          <w:sz w:val="20"/>
          <w:szCs w:val="20"/>
        </w:rPr>
        <w:t>”</w:t>
      </w:r>
      <w:r>
        <w:rPr>
          <w:rFonts w:asciiTheme="minorHAnsi" w:eastAsiaTheme="minorHAnsi" w:hint="eastAsia"/>
          <w:sz w:val="20"/>
          <w:szCs w:val="20"/>
        </w:rPr>
        <w:t>를 출력하는 프로그램을 작성하여 보자.</w:t>
      </w:r>
    </w:p>
    <w:p w14:paraId="52713C1A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59FC718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놀이공원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탑승조건</w:t>
      </w:r>
    </w:p>
    <w:p w14:paraId="449CA24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480B8F1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7E7DF9EA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41E9708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38FDCD1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117009D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A7F53D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(cm):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1C0198C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21A103C7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나이를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1A9CB2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%d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CFA235E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32BAAA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</w:t>
      </w:r>
      <w:proofErr w:type="gramEnd"/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140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age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&gt;=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</w:t>
      </w:r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 140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나이</w:t>
      </w:r>
      <w:r>
        <w:rPr>
          <w:rFonts w:ascii="Consolas" w:hAnsi="Consolas"/>
          <w:color w:val="57A64A"/>
          <w:sz w:val="20"/>
          <w:szCs w:val="20"/>
        </w:rPr>
        <w:t> 10</w:t>
      </w:r>
      <w:r>
        <w:rPr>
          <w:rFonts w:ascii="Consolas" w:hAnsi="Consolas"/>
          <w:color w:val="57A64A"/>
          <w:sz w:val="20"/>
          <w:szCs w:val="20"/>
        </w:rPr>
        <w:t>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이상</w:t>
      </w:r>
    </w:p>
    <w:p w14:paraId="2D3EE33F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타도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좋습니다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0A0B729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109F807B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죄송합니다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210A75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3F027A4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2DAE86" w14:textId="77777777" w:rsidR="00FB1331" w:rsidRDefault="00FB1331" w:rsidP="00FB1331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1EE51631" w14:textId="0D3E6B70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FB1331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EAC5A0A" wp14:editId="25070DDF">
            <wp:extent cx="2311519" cy="65408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094" w14:textId="626FE3E9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104EE9D1" w14:textId="77777777" w:rsidR="00FB1331" w:rsidRDefault="00FB1331" w:rsidP="000D6814">
      <w:pPr>
        <w:pStyle w:val="Default"/>
        <w:rPr>
          <w:rFonts w:asciiTheme="minorHAnsi" w:eastAsiaTheme="minorHAnsi"/>
          <w:sz w:val="20"/>
          <w:szCs w:val="20"/>
        </w:rPr>
        <w:sectPr w:rsidR="00FB1331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33AC2C5" w14:textId="7DC104B0" w:rsidR="00FB1331" w:rsidRDefault="00B62FEF" w:rsidP="00B62FEF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키를 입력받아서 표준 체중을 계산한 후에 사용자의 체중과 비교하여 저체중인지,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표준인지,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과체중인지를 판단하는 프로그램을 작성하라.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표준 체중 계산식은 다음을 사용하라.</w:t>
      </w:r>
    </w:p>
    <w:p w14:paraId="70DDC13F" w14:textId="77777777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</w:p>
    <w:p w14:paraId="496B0F9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</w:t>
      </w:r>
    </w:p>
    <w:p w14:paraId="2B42072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1F19EB5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0673A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33A750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4A804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CC096FC" w14:textId="711E0B3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436D132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체중의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백분율</w:t>
      </w:r>
    </w:p>
    <w:p w14:paraId="4A8444D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F52A4A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키와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입력하세요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082A63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 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B4B4B4"/>
          <w:sz w:val="20"/>
          <w:szCs w:val="20"/>
        </w:rPr>
        <w:t>,&amp;</w:t>
      </w:r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1F2FF4E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D443F4" w14:textId="347E6CBB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height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-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0.9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proofErr w:type="gramStart"/>
      <w:r>
        <w:rPr>
          <w:rFonts w:ascii="Consolas" w:hAnsi="Consolas"/>
          <w:color w:val="57A64A"/>
          <w:sz w:val="20"/>
          <w:szCs w:val="20"/>
        </w:rPr>
        <w:t>// (</w:t>
      </w:r>
      <w:proofErr w:type="gramEnd"/>
      <w:r>
        <w:rPr>
          <w:rFonts w:ascii="Consolas" w:hAnsi="Consolas"/>
          <w:color w:val="57A64A"/>
          <w:sz w:val="20"/>
          <w:szCs w:val="20"/>
        </w:rPr>
        <w:t>키</w:t>
      </w:r>
      <w:r>
        <w:rPr>
          <w:rFonts w:ascii="Consolas" w:hAnsi="Consolas"/>
          <w:color w:val="57A64A"/>
          <w:sz w:val="20"/>
          <w:szCs w:val="20"/>
        </w:rPr>
        <w:t>-100) x 0.9</w:t>
      </w:r>
    </w:p>
    <w:p w14:paraId="233F93E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proofErr w:type="gramStart"/>
      <w:r>
        <w:rPr>
          <w:rFonts w:ascii="Consolas" w:hAnsi="Consolas"/>
          <w:color w:val="9CDCFE"/>
          <w:sz w:val="20"/>
          <w:szCs w:val="20"/>
        </w:rPr>
        <w:t>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/</w:t>
      </w:r>
      <w:proofErr w:type="gramEnd"/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std_weight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100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 (</w:t>
      </w:r>
      <w:r>
        <w:rPr>
          <w:rFonts w:ascii="Consolas" w:hAnsi="Consolas"/>
          <w:color w:val="57A64A"/>
          <w:sz w:val="20"/>
          <w:szCs w:val="20"/>
        </w:rPr>
        <w:t>체중</w:t>
      </w:r>
      <w:r>
        <w:rPr>
          <w:rFonts w:ascii="Consolas" w:hAnsi="Consolas"/>
          <w:color w:val="57A64A"/>
          <w:sz w:val="20"/>
          <w:szCs w:val="20"/>
        </w:rPr>
        <w:t>/</w:t>
      </w:r>
      <w:r>
        <w:rPr>
          <w:rFonts w:ascii="Consolas" w:hAnsi="Consolas"/>
          <w:color w:val="57A64A"/>
          <w:sz w:val="20"/>
          <w:szCs w:val="20"/>
        </w:rPr>
        <w:t>표준체중</w:t>
      </w:r>
      <w:r>
        <w:rPr>
          <w:rFonts w:ascii="Consolas" w:hAnsi="Consolas"/>
          <w:color w:val="57A64A"/>
          <w:sz w:val="20"/>
          <w:szCs w:val="20"/>
        </w:rPr>
        <w:t>)*100</w:t>
      </w:r>
    </w:p>
    <w:p w14:paraId="591AABF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F44C7EC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proofErr w:type="gramStart"/>
      <w:r>
        <w:rPr>
          <w:rFonts w:ascii="Consolas" w:hAnsi="Consolas"/>
          <w:color w:val="B4B4B4"/>
          <w:sz w:val="20"/>
          <w:szCs w:val="20"/>
        </w:rPr>
        <w:t>&lt;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90</w:t>
      </w:r>
      <w:proofErr w:type="gramEnd"/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 </w:t>
      </w:r>
      <w:r>
        <w:rPr>
          <w:rFonts w:ascii="Consolas" w:hAnsi="Consolas"/>
          <w:color w:val="57A64A"/>
          <w:sz w:val="20"/>
          <w:szCs w:val="20"/>
        </w:rPr>
        <w:t>미만</w:t>
      </w:r>
    </w:p>
    <w:p w14:paraId="3CB69FB9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저체중</w:t>
      </w:r>
    </w:p>
    <w:p w14:paraId="451A40C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1B3380C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110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90%</w:t>
      </w:r>
      <w:r>
        <w:rPr>
          <w:rFonts w:ascii="Consolas" w:hAnsi="Consolas"/>
          <w:color w:val="57A64A"/>
          <w:sz w:val="20"/>
          <w:szCs w:val="20"/>
        </w:rPr>
        <w:t>이상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이하</w:t>
      </w:r>
    </w:p>
    <w:p w14:paraId="21DF7F59" w14:textId="384222B1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표준체중</w:t>
      </w:r>
    </w:p>
    <w:p w14:paraId="1625504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08475B4" w14:textId="64CA1986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표준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대비</w:t>
      </w:r>
      <w:r>
        <w:rPr>
          <w:rFonts w:ascii="Consolas" w:hAnsi="Consolas"/>
          <w:color w:val="57A64A"/>
          <w:sz w:val="20"/>
          <w:szCs w:val="20"/>
        </w:rPr>
        <w:t> 110% </w:t>
      </w:r>
      <w:r>
        <w:rPr>
          <w:rFonts w:ascii="Consolas" w:hAnsi="Consolas"/>
          <w:color w:val="57A64A"/>
          <w:sz w:val="20"/>
          <w:szCs w:val="20"/>
        </w:rPr>
        <w:t>초과</w:t>
      </w:r>
    </w:p>
    <w:p w14:paraId="64A434A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과체중입니다</w:t>
      </w:r>
      <w:r>
        <w:rPr>
          <w:rFonts w:ascii="Consolas" w:hAnsi="Consolas"/>
          <w:color w:val="D69D85"/>
          <w:sz w:val="20"/>
          <w:szCs w:val="20"/>
        </w:rPr>
        <w:t>.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과체중</w:t>
      </w:r>
    </w:p>
    <w:p w14:paraId="0A86038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52431A3A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표준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체중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대비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백분율</w:t>
      </w:r>
      <w:r>
        <w:rPr>
          <w:rFonts w:ascii="Consolas" w:hAnsi="Consolas"/>
          <w:color w:val="D69D85"/>
          <w:sz w:val="20"/>
          <w:szCs w:val="20"/>
        </w:rPr>
        <w:t>: %f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std_per_weight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352136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2EBEA18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6B9CC830" w14:textId="61096A4F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41403AEE" wp14:editId="58219B52">
            <wp:extent cx="3118010" cy="628682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7172" w14:textId="7A60AE60" w:rsidR="00B62FEF" w:rsidRPr="00B62FEF" w:rsidRDefault="00B62FEF" w:rsidP="000D6814">
      <w:pPr>
        <w:pStyle w:val="Default"/>
      </w:pPr>
      <w:r w:rsidRPr="00B62FEF">
        <w:rPr>
          <w:noProof/>
        </w:rPr>
        <w:drawing>
          <wp:inline distT="0" distB="0" distL="0" distR="0" wp14:anchorId="6A0EA43D" wp14:editId="4EBFB2AB">
            <wp:extent cx="3092609" cy="647733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F7F" w14:textId="7777777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DF3AE01" w14:textId="7777777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  <w:sectPr w:rsidR="00B62FEF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56F48734" w14:textId="48DF03B1" w:rsidR="00B62FEF" w:rsidRDefault="00B62FEF" w:rsidP="00B62FEF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다음과 같이 정의되는 함수의 함수값을 계산하여 보자.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사용자로부터 </w:t>
      </w:r>
      <w:r>
        <w:rPr>
          <w:rFonts w:asciiTheme="minorHAnsi" w:eastAsiaTheme="minorHAnsi"/>
          <w:sz w:val="20"/>
          <w:szCs w:val="20"/>
        </w:rPr>
        <w:t>x</w:t>
      </w:r>
      <w:r>
        <w:rPr>
          <w:rFonts w:asciiTheme="minorHAnsi" w:eastAsiaTheme="minorHAnsi" w:hint="eastAsia"/>
          <w:sz w:val="20"/>
          <w:szCs w:val="20"/>
        </w:rPr>
        <w:t>값을 입력받아서 함수값을 계산하여 화면에 출력한다.</w:t>
      </w:r>
      <w:r>
        <w:rPr>
          <w:rFonts w:asciiTheme="minorHAnsi" w:eastAsiaTheme="minorHAnsi"/>
          <w:sz w:val="20"/>
          <w:szCs w:val="20"/>
        </w:rPr>
        <w:t xml:space="preserve"> x</w:t>
      </w:r>
      <w:r>
        <w:rPr>
          <w:rFonts w:asciiTheme="minorHAnsi" w:eastAsiaTheme="minorHAnsi" w:hint="eastAsia"/>
          <w:sz w:val="20"/>
          <w:szCs w:val="20"/>
        </w:rPr>
        <w:t>는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실수이다.</w:t>
      </w:r>
    </w:p>
    <w:p w14:paraId="7C826D75" w14:textId="32AE13EC" w:rsidR="00B62FEF" w:rsidRP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79B48991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다항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함수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계산</w:t>
      </w:r>
    </w:p>
    <w:p w14:paraId="1E0E6AA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2A1F310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math.h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09A8027B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73D99D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()</w:t>
      </w:r>
    </w:p>
    <w:p w14:paraId="307026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59939DC8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float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0F18E98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9C2F0A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{ x²-9x+2 (x≤0)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D69D85"/>
          <w:sz w:val="20"/>
          <w:szCs w:val="20"/>
        </w:rPr>
        <w:t>{ 7x+2 (x&lt;0)</w:t>
      </w:r>
      <w:r>
        <w:rPr>
          <w:rFonts w:ascii="Consolas" w:hAnsi="Consolas"/>
          <w:color w:val="FFD68F"/>
          <w:sz w:val="20"/>
          <w:szCs w:val="20"/>
        </w:rPr>
        <w:t>\n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6960024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x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값을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539052F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62CCEC6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scanf_s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%f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6A954D1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7CBB048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&lt;=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DA9B072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pow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(-</w:t>
      </w:r>
      <w:r>
        <w:rPr>
          <w:rFonts w:ascii="Consolas" w:hAnsi="Consolas"/>
          <w:color w:val="B5CEA8"/>
          <w:sz w:val="20"/>
          <w:szCs w:val="20"/>
        </w:rPr>
        <w:t>9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//x^2 -9x +2</w:t>
      </w:r>
    </w:p>
    <w:p w14:paraId="61E2D390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else</w:t>
      </w:r>
    </w:p>
    <w:p w14:paraId="55DB2675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y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7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*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x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+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2</w:t>
      </w:r>
      <w:r>
        <w:rPr>
          <w:rFonts w:ascii="Consolas" w:hAnsi="Consolas"/>
          <w:color w:val="B4B4B4"/>
          <w:sz w:val="20"/>
          <w:szCs w:val="20"/>
        </w:rPr>
        <w:t>);</w:t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//7x +2</w:t>
      </w:r>
    </w:p>
    <w:p w14:paraId="535F4CF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</w:p>
    <w:p w14:paraId="0A18803E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f(x)</w:t>
      </w:r>
      <w:r>
        <w:rPr>
          <w:rFonts w:ascii="Consolas" w:hAnsi="Consolas"/>
          <w:color w:val="D69D85"/>
          <w:sz w:val="20"/>
          <w:szCs w:val="20"/>
        </w:rPr>
        <w:t>의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값은</w:t>
      </w:r>
      <w:r>
        <w:rPr>
          <w:rFonts w:ascii="Consolas" w:hAnsi="Consolas"/>
          <w:color w:val="D69D85"/>
          <w:sz w:val="20"/>
          <w:szCs w:val="20"/>
        </w:rPr>
        <w:t> %f</w:t>
      </w:r>
      <w:r>
        <w:rPr>
          <w:rFonts w:ascii="Consolas" w:hAnsi="Consolas"/>
          <w:color w:val="FFD68F"/>
          <w:sz w:val="20"/>
          <w:szCs w:val="20"/>
        </w:rPr>
        <w:t>\n</w:t>
      </w:r>
      <w:proofErr w:type="gramStart"/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,</w:t>
      </w:r>
      <w:r>
        <w:rPr>
          <w:rFonts w:ascii="Consolas" w:hAnsi="Consolas"/>
          <w:color w:val="9CDCFE"/>
          <w:sz w:val="20"/>
          <w:szCs w:val="20"/>
        </w:rPr>
        <w:t>y</w:t>
      </w:r>
      <w:proofErr w:type="gramEnd"/>
      <w:r>
        <w:rPr>
          <w:rFonts w:ascii="Consolas" w:hAnsi="Consolas"/>
          <w:color w:val="B4B4B4"/>
          <w:sz w:val="20"/>
          <w:szCs w:val="20"/>
        </w:rPr>
        <w:t>);</w:t>
      </w:r>
    </w:p>
    <w:p w14:paraId="68FC7C33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39359AC7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87F8D7F" w14:textId="77777777" w:rsidR="00B62FEF" w:rsidRDefault="00B62FEF" w:rsidP="00B62FEF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</w:p>
    <w:p w14:paraId="5B3F064C" w14:textId="3A8DFDF3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E512F87" wp14:editId="7B991380">
            <wp:extent cx="2330570" cy="869995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3535" w14:textId="35B003E7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B62FEF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3C9275CE" wp14:editId="59BE4536">
            <wp:extent cx="2349621" cy="863644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0103" w14:textId="45404EE6" w:rsidR="00B62FEF" w:rsidRDefault="00B62FEF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3B2DFA2E" w14:textId="77777777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  <w:sectPr w:rsidR="004C46E3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4F1F9470" w14:textId="1072FCA9" w:rsidR="004C46E3" w:rsidRDefault="004C46E3" w:rsidP="00DC5A39">
      <w:pPr>
        <w:pStyle w:val="Default"/>
        <w:pBdr>
          <w:top w:val="single" w:sz="4" w:space="1" w:color="auto"/>
        </w:pBdr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lastRenderedPageBreak/>
        <w:t>사용자로부터 하나의 문자를 입력받아서 문자가</w:t>
      </w:r>
      <w:r>
        <w:rPr>
          <w:rFonts w:asciiTheme="minorHAnsi" w:eastAsiaTheme="minorHAnsi"/>
          <w:sz w:val="20"/>
          <w:szCs w:val="20"/>
        </w:rPr>
        <w:t xml:space="preserve"> ‘R’</w:t>
      </w:r>
      <w:r>
        <w:rPr>
          <w:rFonts w:asciiTheme="minorHAnsi" w:eastAsiaTheme="minorHAnsi" w:hint="eastAsia"/>
          <w:sz w:val="20"/>
          <w:szCs w:val="20"/>
        </w:rPr>
        <w:t xml:space="preserve">이나 </w:t>
      </w:r>
      <w:r>
        <w:rPr>
          <w:rFonts w:asciiTheme="minorHAnsi" w:eastAsiaTheme="minorHAnsi"/>
          <w:sz w:val="20"/>
          <w:szCs w:val="20"/>
        </w:rPr>
        <w:t>‘r’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“Rectangle”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  <w:r>
        <w:rPr>
          <w:rFonts w:asciiTheme="minorHAnsi" w:eastAsiaTheme="minorHAnsi"/>
          <w:sz w:val="20"/>
          <w:szCs w:val="20"/>
        </w:rPr>
        <w:t xml:space="preserve"> “T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‘t’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“Triangle”, ‘C’</w:t>
      </w:r>
      <w:r>
        <w:rPr>
          <w:rFonts w:asciiTheme="minorHAnsi" w:eastAsiaTheme="minorHAnsi" w:hint="eastAsia"/>
          <w:sz w:val="20"/>
          <w:szCs w:val="20"/>
        </w:rPr>
        <w:t xml:space="preserve">이거나 </w:t>
      </w:r>
      <w:r>
        <w:rPr>
          <w:rFonts w:asciiTheme="minorHAnsi" w:eastAsiaTheme="minorHAnsi"/>
          <w:sz w:val="20"/>
          <w:szCs w:val="20"/>
        </w:rPr>
        <w:t>‘c’</w:t>
      </w:r>
      <w:r>
        <w:rPr>
          <w:rFonts w:asciiTheme="minorHAnsi" w:eastAsiaTheme="minorHAnsi" w:hint="eastAsia"/>
          <w:sz w:val="20"/>
          <w:szCs w:val="20"/>
        </w:rPr>
        <w:t xml:space="preserve">이면 </w:t>
      </w:r>
      <w:r>
        <w:rPr>
          <w:rFonts w:asciiTheme="minorHAnsi" w:eastAsiaTheme="minorHAnsi"/>
          <w:sz w:val="20"/>
          <w:szCs w:val="20"/>
        </w:rPr>
        <w:t>‘Circle”</w:t>
      </w:r>
      <w:r>
        <w:rPr>
          <w:rFonts w:asciiTheme="minorHAnsi" w:eastAsiaTheme="minorHAnsi" w:hint="eastAsia"/>
          <w:sz w:val="20"/>
          <w:szCs w:val="20"/>
        </w:rPr>
        <w:t>이라고 출력하는 프로그램을 작성한다.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그 외의 문자가 들어오면 </w:t>
      </w:r>
      <w:r>
        <w:rPr>
          <w:rFonts w:asciiTheme="minorHAnsi" w:eastAsiaTheme="minorHAnsi"/>
          <w:sz w:val="20"/>
          <w:szCs w:val="20"/>
        </w:rPr>
        <w:t>“Unknown”</w:t>
      </w:r>
      <w:r>
        <w:rPr>
          <w:rFonts w:asciiTheme="minorHAnsi" w:eastAsiaTheme="minorHAnsi" w:hint="eastAsia"/>
          <w:sz w:val="20"/>
          <w:szCs w:val="20"/>
        </w:rPr>
        <w:t>이라고 출력한다.</w:t>
      </w:r>
    </w:p>
    <w:p w14:paraId="26539186" w14:textId="77777777" w:rsidR="00DC5A39" w:rsidRDefault="00DC5A39" w:rsidP="004C46E3">
      <w:pPr>
        <w:pStyle w:val="Default"/>
        <w:pBdr>
          <w:top w:val="single" w:sz="4" w:space="1" w:color="auto"/>
          <w:bottom w:val="single" w:sz="4" w:space="1" w:color="auto"/>
        </w:pBdr>
        <w:rPr>
          <w:rFonts w:asciiTheme="minorHAnsi" w:eastAsiaTheme="minorHAnsi"/>
          <w:sz w:val="20"/>
          <w:szCs w:val="20"/>
        </w:rPr>
      </w:pPr>
    </w:p>
    <w:p w14:paraId="64202DD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//</w:t>
      </w:r>
      <w:r>
        <w:rPr>
          <w:rFonts w:ascii="Consolas" w:hAnsi="Consolas"/>
          <w:color w:val="57A64A"/>
          <w:sz w:val="20"/>
          <w:szCs w:val="20"/>
        </w:rPr>
        <w:t>도형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출력</w:t>
      </w:r>
      <w:r>
        <w:rPr>
          <w:rFonts w:ascii="Consolas" w:hAnsi="Consolas"/>
          <w:color w:val="57A64A"/>
          <w:sz w:val="20"/>
          <w:szCs w:val="20"/>
        </w:rPr>
        <w:t>//</w:t>
      </w:r>
    </w:p>
    <w:p w14:paraId="418A9F5D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9B9B9B"/>
          <w:sz w:val="20"/>
          <w:szCs w:val="20"/>
        </w:rPr>
        <w:t>#include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&lt;</w:t>
      </w:r>
      <w:r>
        <w:rPr>
          <w:rFonts w:ascii="Consolas" w:hAnsi="Consolas"/>
          <w:color w:val="D69D85"/>
          <w:sz w:val="20"/>
          <w:szCs w:val="20"/>
        </w:rPr>
        <w:t>stdio.h</w:t>
      </w:r>
      <w:r>
        <w:rPr>
          <w:rFonts w:ascii="Consolas" w:hAnsi="Consolas"/>
          <w:color w:val="E8C9BB"/>
          <w:sz w:val="20"/>
          <w:szCs w:val="20"/>
        </w:rPr>
        <w:t>&gt;</w:t>
      </w:r>
    </w:p>
    <w:p w14:paraId="7E1096F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int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main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569CD6"/>
          <w:sz w:val="20"/>
          <w:szCs w:val="20"/>
        </w:rPr>
        <w:t>void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5D7C55F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{</w:t>
      </w:r>
    </w:p>
    <w:p w14:paraId="05FA2B6A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69CD6"/>
          <w:sz w:val="20"/>
          <w:szCs w:val="20"/>
        </w:rPr>
        <w:t>char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96036B4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B1F963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문자를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입력하시오</w:t>
      </w:r>
      <w:r>
        <w:rPr>
          <w:rFonts w:ascii="Consolas" w:hAnsi="Consolas"/>
          <w:color w:val="D69D85"/>
          <w:sz w:val="20"/>
          <w:szCs w:val="20"/>
        </w:rPr>
        <w:t>: 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75D3B637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DCDCAA"/>
          <w:sz w:val="20"/>
          <w:szCs w:val="20"/>
        </w:rPr>
        <w:t>getchar</w:t>
      </w:r>
      <w:r>
        <w:rPr>
          <w:rFonts w:ascii="Consolas" w:hAnsi="Consolas"/>
          <w:color w:val="B4B4B4"/>
          <w:sz w:val="20"/>
          <w:szCs w:val="20"/>
        </w:rPr>
        <w:t>()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B5CEA8"/>
          <w:sz w:val="20"/>
          <w:szCs w:val="20"/>
        </w:rPr>
        <w:t>0x20</w:t>
      </w:r>
      <w:r>
        <w:rPr>
          <w:rFonts w:ascii="Consolas" w:hAnsi="Consolas"/>
          <w:color w:val="B4B4B4"/>
          <w:sz w:val="20"/>
          <w:szCs w:val="20"/>
        </w:rPr>
        <w:t>;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5602592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57A64A"/>
          <w:sz w:val="20"/>
          <w:szCs w:val="20"/>
        </w:rPr>
        <w:t>//32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1</w:t>
      </w:r>
      <w:r>
        <w:rPr>
          <w:rFonts w:ascii="Consolas" w:hAnsi="Consolas"/>
          <w:color w:val="57A64A"/>
          <w:sz w:val="20"/>
          <w:szCs w:val="20"/>
        </w:rPr>
        <w:t>의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보수</w:t>
      </w:r>
      <w:r>
        <w:rPr>
          <w:rFonts w:ascii="Consolas" w:hAnsi="Consolas"/>
          <w:color w:val="57A64A"/>
          <w:sz w:val="20"/>
          <w:szCs w:val="20"/>
        </w:rPr>
        <w:t>(1011111)</w:t>
      </w:r>
      <w:r>
        <w:rPr>
          <w:rFonts w:ascii="Consolas" w:hAnsi="Consolas"/>
          <w:color w:val="57A64A"/>
          <w:sz w:val="20"/>
          <w:szCs w:val="20"/>
        </w:rPr>
        <w:t>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사용해서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소문자를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변환</w:t>
      </w:r>
    </w:p>
    <w:p w14:paraId="33244DFF" w14:textId="44DC32F1" w:rsidR="004C46E3" w:rsidRDefault="00944E14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noProof/>
          <w:color w:val="DCDCD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B17E0" wp14:editId="4ED34AEB">
                <wp:simplePos x="0" y="0"/>
                <wp:positionH relativeFrom="column">
                  <wp:posOffset>4189055</wp:posOffset>
                </wp:positionH>
                <wp:positionV relativeFrom="paragraph">
                  <wp:posOffset>2797</wp:posOffset>
                </wp:positionV>
                <wp:extent cx="0" cy="2922608"/>
                <wp:effectExtent l="76200" t="0" r="57150" b="4953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4B6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329.85pt;margin-top:.2pt;width:0;height:23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" strokecolor="#57a63b [3209]" strokeweight="1.5pt">
                <v:stroke endarrow="block" joinstyle="miter"/>
              </v:shape>
            </w:pict>
          </mc:Fallback>
        </mc:AlternateContent>
      </w:r>
      <w:r w:rsidR="004C46E3">
        <w:rPr>
          <w:rFonts w:ascii="Consolas" w:hAnsi="Consolas"/>
          <w:color w:val="DCDCDC"/>
          <w:sz w:val="20"/>
          <w:szCs w:val="20"/>
        </w:rPr>
        <w:tab/>
      </w:r>
      <w:r w:rsidR="004C46E3">
        <w:rPr>
          <w:rFonts w:ascii="Consolas" w:hAnsi="Consolas"/>
          <w:color w:val="57A64A"/>
          <w:sz w:val="20"/>
          <w:szCs w:val="20"/>
        </w:rPr>
        <w:t>//32</w:t>
      </w:r>
      <w:r w:rsidR="004C46E3">
        <w:rPr>
          <w:rFonts w:ascii="Consolas" w:hAnsi="Consolas"/>
          <w:color w:val="57A64A"/>
          <w:sz w:val="20"/>
          <w:szCs w:val="20"/>
        </w:rPr>
        <w:t>비트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자리의</w:t>
      </w:r>
      <w:r w:rsidR="004C46E3">
        <w:rPr>
          <w:rFonts w:ascii="Consolas" w:hAnsi="Consolas"/>
          <w:color w:val="57A64A"/>
          <w:sz w:val="20"/>
          <w:szCs w:val="20"/>
        </w:rPr>
        <w:t> 1</w:t>
      </w:r>
      <w:r w:rsidR="004C46E3">
        <w:rPr>
          <w:rFonts w:ascii="Consolas" w:hAnsi="Consolas"/>
          <w:color w:val="57A64A"/>
          <w:sz w:val="20"/>
          <w:szCs w:val="20"/>
        </w:rPr>
        <w:t>을</w:t>
      </w:r>
      <w:r w:rsidR="004C46E3">
        <w:rPr>
          <w:rFonts w:ascii="Consolas" w:hAnsi="Consolas"/>
          <w:color w:val="57A64A"/>
          <w:sz w:val="20"/>
          <w:szCs w:val="20"/>
        </w:rPr>
        <w:t> 0</w:t>
      </w:r>
      <w:r w:rsidR="004C46E3">
        <w:rPr>
          <w:rFonts w:ascii="Consolas" w:hAnsi="Consolas"/>
          <w:color w:val="57A64A"/>
          <w:sz w:val="20"/>
          <w:szCs w:val="20"/>
        </w:rPr>
        <w:t>으로</w:t>
      </w:r>
      <w:r w:rsidR="004C46E3">
        <w:rPr>
          <w:rFonts w:ascii="Consolas" w:hAnsi="Consolas"/>
          <w:color w:val="57A64A"/>
          <w:sz w:val="20"/>
          <w:szCs w:val="20"/>
        </w:rPr>
        <w:t> </w:t>
      </w:r>
      <w:r w:rsidR="004C46E3">
        <w:rPr>
          <w:rFonts w:ascii="Consolas" w:hAnsi="Consolas"/>
          <w:color w:val="57A64A"/>
          <w:sz w:val="20"/>
          <w:szCs w:val="20"/>
        </w:rPr>
        <w:t>만듬</w:t>
      </w:r>
      <w:r w:rsidR="004C46E3">
        <w:rPr>
          <w:rFonts w:ascii="Consolas" w:hAnsi="Consolas"/>
          <w:color w:val="57A64A"/>
          <w:sz w:val="20"/>
          <w:szCs w:val="20"/>
        </w:rPr>
        <w:t>.</w:t>
      </w:r>
    </w:p>
    <w:p w14:paraId="12D0F506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7554A24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switch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9CDCFE"/>
          <w:sz w:val="20"/>
          <w:szCs w:val="20"/>
        </w:rPr>
        <w:t>shape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4AE32383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{</w:t>
      </w:r>
    </w:p>
    <w:p w14:paraId="06D633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R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6287759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Rectangle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01B5F97F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3D312AFE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T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224B326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Triangle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39D9B259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6F9BCFC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case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D69D85"/>
          <w:sz w:val="20"/>
          <w:szCs w:val="20"/>
        </w:rPr>
        <w:t>C</w:t>
      </w:r>
      <w:r>
        <w:rPr>
          <w:rFonts w:ascii="Consolas" w:hAnsi="Consolas"/>
          <w:color w:val="E8C9BB"/>
          <w:sz w:val="20"/>
          <w:szCs w:val="20"/>
        </w:rPr>
        <w:t>'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77E0DA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Circle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9DDD6B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E823225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default</w:t>
      </w:r>
      <w:r>
        <w:rPr>
          <w:rFonts w:ascii="Consolas" w:hAnsi="Consolas"/>
          <w:color w:val="B4B4B4"/>
          <w:sz w:val="20"/>
          <w:szCs w:val="20"/>
        </w:rPr>
        <w:t>:</w:t>
      </w:r>
    </w:p>
    <w:p w14:paraId="43CA9A38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AA"/>
          <w:sz w:val="20"/>
          <w:szCs w:val="20"/>
        </w:rPr>
        <w:t>printf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Unknown</w:t>
      </w:r>
      <w:r>
        <w:rPr>
          <w:rFonts w:ascii="Consolas" w:hAnsi="Consolas"/>
          <w:color w:val="E8C9BB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);</w:t>
      </w:r>
    </w:p>
    <w:p w14:paraId="4E8B3BF2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break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4E879871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B4B4B4"/>
          <w:sz w:val="20"/>
          <w:szCs w:val="20"/>
        </w:rPr>
        <w:t>}</w:t>
      </w:r>
    </w:p>
    <w:p w14:paraId="42F0059C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0D14145B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ab/>
      </w:r>
      <w:r>
        <w:rPr>
          <w:rFonts w:ascii="Consolas" w:hAnsi="Consolas"/>
          <w:color w:val="D8A0DF"/>
          <w:sz w:val="20"/>
          <w:szCs w:val="20"/>
        </w:rPr>
        <w:t>return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5CEA8"/>
          <w:sz w:val="20"/>
          <w:szCs w:val="20"/>
        </w:rPr>
        <w:t>0</w:t>
      </w:r>
      <w:r>
        <w:rPr>
          <w:rFonts w:ascii="Consolas" w:hAnsi="Consolas"/>
          <w:color w:val="B4B4B4"/>
          <w:sz w:val="20"/>
          <w:szCs w:val="20"/>
        </w:rPr>
        <w:t>;</w:t>
      </w:r>
    </w:p>
    <w:p w14:paraId="565DA300" w14:textId="77777777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B4B4B4"/>
          <w:sz w:val="20"/>
          <w:szCs w:val="20"/>
        </w:rPr>
        <w:t>}</w:t>
      </w:r>
      <w:r>
        <w:rPr>
          <w:rFonts w:ascii="Consolas" w:hAnsi="Consolas"/>
          <w:color w:val="DCDCDC"/>
          <w:sz w:val="20"/>
          <w:szCs w:val="20"/>
        </w:rPr>
        <w:tab/>
      </w:r>
    </w:p>
    <w:p w14:paraId="4D360E04" w14:textId="4E9CEB25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0013E" wp14:editId="15995A31">
                <wp:simplePos x="0" y="0"/>
                <wp:positionH relativeFrom="column">
                  <wp:posOffset>4597400</wp:posOffset>
                </wp:positionH>
                <wp:positionV relativeFrom="paragraph">
                  <wp:posOffset>34661</wp:posOffset>
                </wp:positionV>
                <wp:extent cx="2415396" cy="2863970"/>
                <wp:effectExtent l="0" t="0" r="2349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D53F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331BA3A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4661B44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2D4ED32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440654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41EC74AD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44F1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AE9283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B92770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</w:p>
                          <w:p w14:paraId="432AE2E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0100000</w:t>
                            </w:r>
                          </w:p>
                          <w:p w14:paraId="5F4EC0DB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6B4979B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CF010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2C672F2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D88BB45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1850036" w14:textId="22F66BF5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</w:p>
                          <w:p w14:paraId="7665EFA8" w14:textId="67AF016C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0100000</w:t>
                            </w:r>
                          </w:p>
                          <w:p w14:paraId="3FA7EA4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11221EA8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4FED438" w14:textId="77777777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013E" id="Text Box 20" o:spid="_x0000_s1027" type="#_x0000_t202" style="position:absolute;margin-left:362pt;margin-top:2.75pt;width:190.2pt;height:2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Fm5Og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" fillcolor="white [3201]" strokeweight=".5pt">
                <v:textbox>
                  <w:txbxContent>
                    <w:p w14:paraId="6FCD53F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331BA3A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4661B44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2D4ED32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440654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41EC74AD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44F1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1AE9283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7DB92770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</w:p>
                    <w:p w14:paraId="432AE2E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0100000</w:t>
                      </w:r>
                    </w:p>
                    <w:p w14:paraId="5F4EC0DB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6B4979B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CF010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2C672F2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D88BB45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51850036" w14:textId="22F66BF5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</w:p>
                    <w:p w14:paraId="7665EFA8" w14:textId="67AF016C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0100000</w:t>
                      </w:r>
                    </w:p>
                    <w:p w14:paraId="3FA7EA4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11221EA8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4FED438" w14:textId="77777777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0003" wp14:editId="789C7B67">
                <wp:simplePos x="0" y="0"/>
                <wp:positionH relativeFrom="column">
                  <wp:posOffset>2139351</wp:posOffset>
                </wp:positionH>
                <wp:positionV relativeFrom="paragraph">
                  <wp:posOffset>36794</wp:posOffset>
                </wp:positionV>
                <wp:extent cx="2415396" cy="2863970"/>
                <wp:effectExtent l="0" t="0" r="234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396" cy="2863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DF91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 w14:paraId="6ACA2F5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bin(32)</w:t>
                            </w:r>
                          </w:p>
                          <w:p w14:paraId="6986EEBA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'0b0100000'</w:t>
                            </w:r>
                          </w:p>
                          <w:p w14:paraId="7881326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F779B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'0b1100001'</w:t>
                            </w:r>
                          </w:p>
                          <w:p w14:paraId="7A9AD717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13A788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소문자를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바꾸고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싶다면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B2DBD1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비트를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0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으로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BCC99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1100001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98F82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1011111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82A329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BBA446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DFA5B1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bin(ord('A'))</w:t>
                            </w:r>
                          </w:p>
                          <w:p w14:paraId="65E47BEC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'0b1000001'</w:t>
                            </w:r>
                          </w:p>
                          <w:p w14:paraId="0972FA0F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대문자에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같은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연산을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AEFC574" w14:textId="0C9D27EE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</w:p>
                          <w:p w14:paraId="7B76A8DC" w14:textId="205A711B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1011111</w:t>
                            </w:r>
                          </w:p>
                          <w:p w14:paraId="12390932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>  =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1000001</w:t>
                            </w:r>
                            <w:r>
                              <w:rPr>
                                <w:rFonts w:ascii="Consolas" w:hAnsi="Consolas"/>
                                <w:color w:val="57A64A"/>
                                <w:sz w:val="20"/>
                                <w:szCs w:val="20"/>
                              </w:rPr>
                              <w:tab/>
                              <w:t> = 'A'</w:t>
                            </w:r>
                          </w:p>
                          <w:p w14:paraId="31226DA6" w14:textId="77777777" w:rsid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FC5660" w14:textId="161F417C" w:rsidR="004C46E3" w:rsidRPr="004C46E3" w:rsidRDefault="004C46E3" w:rsidP="004C46E3">
                            <w:pPr>
                              <w:pStyle w:val="HTML"/>
                              <w:shd w:val="clear" w:color="auto" w:fill="1E1E1E"/>
                              <w:rPr>
                                <w:rFonts w:ascii="Consolas" w:hAnsi="Consolas"/>
                                <w:color w:val="DCDCD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0003" id="Text Box 19" o:spid="_x0000_s1028" type="#_x0000_t202" style="position:absolute;margin-left:168.45pt;margin-top:2.9pt;width:190.2pt;height:2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" fillcolor="white [3201]" strokeweight=".5pt">
                <v:textbox>
                  <w:txbxContent>
                    <w:p w14:paraId="3B7DF91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/*</w:t>
                      </w:r>
                    </w:p>
                    <w:p w14:paraId="6ACA2F5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bin(32)</w:t>
                      </w:r>
                    </w:p>
                    <w:p w14:paraId="6986EEBA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'0b0100000'</w:t>
                      </w:r>
                    </w:p>
                    <w:p w14:paraId="7881326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0F779B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'0b1100001'</w:t>
                      </w:r>
                    </w:p>
                    <w:p w14:paraId="7A9AD717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13A788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소문자를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바꾸고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싶다면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,</w:t>
                      </w:r>
                    </w:p>
                    <w:p w14:paraId="5B2DBD1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해당하는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비트를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0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으로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04BCC99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1100001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598F82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1011111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7182A329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</w:r>
                    </w:p>
                    <w:p w14:paraId="3BBA446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DFA5B1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bin(ord('A'))</w:t>
                      </w:r>
                    </w:p>
                    <w:p w14:paraId="65E47BEC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'0b1000001'</w:t>
                      </w:r>
                    </w:p>
                    <w:p w14:paraId="0972FA0F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대문자에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같은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연산을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.</w:t>
                      </w:r>
                    </w:p>
                    <w:p w14:paraId="1AEFC574" w14:textId="0C9D27EE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</w:p>
                    <w:p w14:paraId="7B76A8DC" w14:textId="205A711B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1011111</w:t>
                      </w:r>
                    </w:p>
                    <w:p w14:paraId="12390932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>  =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1000001</w:t>
                      </w:r>
                      <w:r>
                        <w:rPr>
                          <w:rFonts w:ascii="Consolas" w:hAnsi="Consolas"/>
                          <w:color w:val="57A64A"/>
                          <w:sz w:val="20"/>
                          <w:szCs w:val="20"/>
                        </w:rPr>
                        <w:tab/>
                        <w:t> = 'A'</w:t>
                      </w:r>
                    </w:p>
                    <w:p w14:paraId="31226DA6" w14:textId="77777777" w:rsid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FC5660" w14:textId="161F417C" w:rsidR="004C46E3" w:rsidRPr="004C46E3" w:rsidRDefault="004C46E3" w:rsidP="004C46E3">
                      <w:pPr>
                        <w:pStyle w:val="HTML"/>
                        <w:shd w:val="clear" w:color="auto" w:fill="1E1E1E"/>
                        <w:rPr>
                          <w:rFonts w:ascii="Consolas" w:hAnsi="Consolas"/>
                          <w:color w:val="DCDCD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009E1DF2" wp14:editId="4CEF7CCB">
            <wp:extent cx="2038455" cy="457223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601B" w14:textId="51F211AD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F0286A0" wp14:editId="0EF38351">
            <wp:extent cx="2019404" cy="476274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D77" w14:textId="0A9F3849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4C46E3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193F1147" wp14:editId="23869295">
            <wp:extent cx="2038455" cy="48262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4EA" w14:textId="7CB22409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04118784" w14:textId="74B5C72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  <w:sectPr w:rsidR="00DC5A39" w:rsidSect="000D6814">
          <w:pgSz w:w="12240" w:h="15840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2ADD2A61" w14:textId="01AF932C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lastRenderedPageBreak/>
        <w:t> </w:t>
      </w:r>
      <w:r w:rsidR="00DC5A39">
        <w:rPr>
          <w:rFonts w:ascii="Consolas" w:hAnsi="Consolas"/>
          <w:color w:val="57A64A"/>
          <w:sz w:val="20"/>
          <w:szCs w:val="20"/>
        </w:rPr>
        <w:t>/*</w:t>
      </w:r>
    </w:p>
    <w:p w14:paraId="6E78A38D" w14:textId="32DB745D" w:rsidR="004C46E3" w:rsidRDefault="004C46E3" w:rsidP="004C46E3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마스킹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결과</w:t>
      </w:r>
      <w:r>
        <w:rPr>
          <w:rFonts w:ascii="Consolas" w:hAnsi="Consolas" w:hint="eastAsia"/>
          <w:color w:val="57A64A"/>
          <w:sz w:val="20"/>
          <w:szCs w:val="20"/>
        </w:rPr>
        <w:t>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대문자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소문자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가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나오는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경우는</w:t>
      </w:r>
    </w:p>
    <w:p w14:paraId="6FCC11B5" w14:textId="746D02C1" w:rsidR="00DC5A39" w:rsidRDefault="004C46E3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입력값이</w:t>
      </w:r>
      <w:r>
        <w:rPr>
          <w:rFonts w:ascii="Consolas" w:hAnsi="Consolas"/>
          <w:color w:val="57A64A"/>
          <w:sz w:val="20"/>
          <w:szCs w:val="20"/>
        </w:rPr>
        <w:t> 'A' </w:t>
      </w:r>
      <w:r w:rsidR="00944E14">
        <w:rPr>
          <w:rFonts w:ascii="Consolas" w:hAnsi="Consolas" w:hint="eastAsia"/>
          <w:color w:val="57A64A"/>
          <w:sz w:val="20"/>
          <w:szCs w:val="20"/>
        </w:rPr>
        <w:t>또는</w:t>
      </w:r>
      <w:r>
        <w:rPr>
          <w:rFonts w:ascii="Consolas" w:hAnsi="Consolas"/>
          <w:color w:val="57A64A"/>
          <w:sz w:val="20"/>
          <w:szCs w:val="20"/>
        </w:rPr>
        <w:t> 'a' </w:t>
      </w:r>
      <w:r>
        <w:rPr>
          <w:rFonts w:ascii="Consolas" w:hAnsi="Consolas"/>
          <w:color w:val="57A64A"/>
          <w:sz w:val="20"/>
          <w:szCs w:val="20"/>
        </w:rPr>
        <w:t>인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경우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밖에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없음을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파이썬에서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귀납적으로</w:t>
      </w:r>
      <w:r>
        <w:rPr>
          <w:rFonts w:ascii="Consolas" w:hAnsi="Consolas"/>
          <w:color w:val="57A64A"/>
          <w:sz w:val="20"/>
          <w:szCs w:val="20"/>
        </w:rPr>
        <w:t> </w:t>
      </w:r>
      <w:r>
        <w:rPr>
          <w:rFonts w:ascii="Consolas" w:hAnsi="Consolas"/>
          <w:color w:val="57A64A"/>
          <w:sz w:val="20"/>
          <w:szCs w:val="20"/>
        </w:rPr>
        <w:t>실험함</w:t>
      </w:r>
      <w:r>
        <w:rPr>
          <w:rFonts w:ascii="Consolas" w:hAnsi="Consolas"/>
          <w:color w:val="57A64A"/>
          <w:sz w:val="20"/>
          <w:szCs w:val="20"/>
        </w:rPr>
        <w:t>.</w:t>
      </w:r>
    </w:p>
    <w:p w14:paraId="58BD2C8C" w14:textId="02D04B89" w:rsidR="004C46E3" w:rsidRPr="00DC5A39" w:rsidRDefault="00DC5A39" w:rsidP="004C46E3">
      <w:pPr>
        <w:pStyle w:val="HTML"/>
        <w:shd w:val="clear" w:color="auto" w:fill="1E1E1E"/>
        <w:rPr>
          <w:rFonts w:ascii="Consolas" w:hAnsi="Consolas"/>
          <w:color w:val="57A64A"/>
          <w:sz w:val="20"/>
          <w:szCs w:val="20"/>
        </w:rPr>
      </w:pPr>
      <w:r>
        <w:rPr>
          <w:rFonts w:ascii="Consolas" w:hAnsi="Consolas"/>
          <w:color w:val="57A64A"/>
          <w:sz w:val="20"/>
          <w:szCs w:val="20"/>
        </w:rPr>
        <w:t>*/</w:t>
      </w:r>
    </w:p>
    <w:p w14:paraId="7FB0C2CC" w14:textId="1B708096" w:rsidR="004C46E3" w:rsidRDefault="004C46E3" w:rsidP="000D6814">
      <w:pPr>
        <w:pStyle w:val="Default"/>
        <w:rPr>
          <w:rFonts w:asciiTheme="minorHAnsi" w:eastAsiaTheme="minorHAnsi"/>
          <w:sz w:val="20"/>
          <w:szCs w:val="20"/>
        </w:rPr>
      </w:pPr>
    </w:p>
    <w:p w14:paraId="5E9C957A" w14:textId="0BEE8723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=</w:t>
      </w:r>
      <w:r>
        <w:rPr>
          <w:rFonts w:ascii="Consolas" w:hAnsi="Consolas"/>
          <w:color w:val="B5CEA8"/>
          <w:sz w:val="20"/>
          <w:szCs w:val="20"/>
        </w:rPr>
        <w:t>0x20</w:t>
      </w:r>
    </w:p>
    <w:p w14:paraId="381F53A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24D8B11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D69D85"/>
          <w:sz w:val="20"/>
          <w:szCs w:val="20"/>
        </w:rPr>
        <w:t>대문자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80F8D03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i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77A18002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B4B4B4"/>
          <w:sz w:val="20"/>
          <w:szCs w:val="20"/>
        </w:rPr>
        <w:t>~</w:t>
      </w:r>
      <w:r>
        <w:rPr>
          <w:rFonts w:ascii="Consolas" w:hAnsi="Consolas"/>
          <w:color w:val="DCDCDC"/>
          <w:sz w:val="20"/>
          <w:szCs w:val="20"/>
        </w:rPr>
        <w:t>mask</w:t>
      </w:r>
      <w:r>
        <w:rPr>
          <w:rFonts w:ascii="Consolas" w:hAnsi="Consolas"/>
          <w:color w:val="B4B4B4"/>
          <w:sz w:val="20"/>
          <w:szCs w:val="20"/>
        </w:rPr>
        <w:t>&amp;</w:t>
      </w:r>
      <w:r>
        <w:rPr>
          <w:rFonts w:ascii="Consolas" w:hAnsi="Consolas"/>
          <w:color w:val="DCDCDC"/>
          <w:sz w:val="20"/>
          <w:szCs w:val="20"/>
        </w:rPr>
        <w:t>i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09B8B75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'i={i} chr({i})={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(i)}'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E5EBD75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</w:p>
    <w:p w14:paraId="6396E91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"\n</w:t>
      </w:r>
      <w:r>
        <w:rPr>
          <w:rFonts w:ascii="Consolas" w:hAnsi="Consolas"/>
          <w:color w:val="D69D85"/>
          <w:sz w:val="20"/>
          <w:szCs w:val="20"/>
        </w:rPr>
        <w:t>소문자</w:t>
      </w:r>
      <w:r>
        <w:rPr>
          <w:rFonts w:ascii="Consolas" w:hAnsi="Consolas"/>
          <w:color w:val="D69D85"/>
          <w:sz w:val="20"/>
          <w:szCs w:val="20"/>
        </w:rPr>
        <w:t> a</w:t>
      </w:r>
      <w:r>
        <w:rPr>
          <w:rFonts w:ascii="Consolas" w:hAnsi="Consolas"/>
          <w:color w:val="D69D85"/>
          <w:sz w:val="20"/>
          <w:szCs w:val="20"/>
        </w:rPr>
        <w:t>가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나오는</w:t>
      </w:r>
      <w:r>
        <w:rPr>
          <w:rFonts w:ascii="Consolas" w:hAnsi="Consolas"/>
          <w:color w:val="D69D85"/>
          <w:sz w:val="20"/>
          <w:szCs w:val="20"/>
        </w:rPr>
        <w:t> </w:t>
      </w:r>
      <w:r>
        <w:rPr>
          <w:rFonts w:ascii="Consolas" w:hAnsi="Consolas"/>
          <w:color w:val="D69D85"/>
          <w:sz w:val="20"/>
          <w:szCs w:val="20"/>
        </w:rPr>
        <w:t>경우</w:t>
      </w:r>
      <w:r>
        <w:rPr>
          <w:rFonts w:ascii="Consolas" w:hAnsi="Consolas"/>
          <w:color w:val="D69D85"/>
          <w:sz w:val="20"/>
          <w:szCs w:val="20"/>
        </w:rPr>
        <w:t>"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2F795BBE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569CD6"/>
          <w:sz w:val="20"/>
          <w:szCs w:val="20"/>
        </w:rPr>
        <w:t>for</w:t>
      </w:r>
      <w:r>
        <w:rPr>
          <w:rFonts w:ascii="Consolas" w:hAnsi="Consolas"/>
          <w:color w:val="DCDCDC"/>
          <w:sz w:val="20"/>
          <w:szCs w:val="20"/>
        </w:rPr>
        <w:t> j </w:t>
      </w:r>
      <w:r>
        <w:rPr>
          <w:rFonts w:ascii="Consolas" w:hAnsi="Consolas"/>
          <w:color w:val="B4B4B4"/>
          <w:sz w:val="20"/>
          <w:szCs w:val="20"/>
        </w:rPr>
        <w:t>in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range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B5CEA8"/>
          <w:sz w:val="20"/>
          <w:szCs w:val="20"/>
        </w:rPr>
        <w:t>1</w:t>
      </w:r>
      <w:r>
        <w:rPr>
          <w:rFonts w:ascii="Consolas" w:hAnsi="Consolas"/>
          <w:color w:val="DCDCDC"/>
          <w:sz w:val="20"/>
          <w:szCs w:val="20"/>
        </w:rPr>
        <w:t>,</w:t>
      </w:r>
      <w:r>
        <w:rPr>
          <w:rFonts w:ascii="Consolas" w:hAnsi="Consolas"/>
          <w:color w:val="B5CEA8"/>
          <w:sz w:val="20"/>
          <w:szCs w:val="20"/>
        </w:rPr>
        <w:t>100000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DC164EF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</w:t>
      </w:r>
      <w:r>
        <w:rPr>
          <w:rFonts w:ascii="Consolas" w:hAnsi="Consolas"/>
          <w:color w:val="569CD6"/>
          <w:sz w:val="20"/>
          <w:szCs w:val="20"/>
        </w:rPr>
        <w:t>if</w:t>
      </w:r>
      <w:r>
        <w:rPr>
          <w:rFonts w:ascii="Consolas" w:hAnsi="Consolas"/>
          <w:color w:val="DCDCDC"/>
          <w:sz w:val="20"/>
          <w:szCs w:val="20"/>
        </w:rPr>
        <w:t> mask</w:t>
      </w:r>
      <w:r>
        <w:rPr>
          <w:rFonts w:ascii="Consolas" w:hAnsi="Consolas"/>
          <w:color w:val="B4B4B4"/>
          <w:sz w:val="20"/>
          <w:szCs w:val="20"/>
        </w:rPr>
        <w:t>|</w:t>
      </w:r>
      <w:r>
        <w:rPr>
          <w:rFonts w:ascii="Consolas" w:hAnsi="Consolas"/>
          <w:color w:val="DCDCDC"/>
          <w:sz w:val="20"/>
          <w:szCs w:val="20"/>
        </w:rPr>
        <w:t>j </w:t>
      </w:r>
      <w:r>
        <w:rPr>
          <w:rFonts w:ascii="Consolas" w:hAnsi="Consolas"/>
          <w:color w:val="B4B4B4"/>
          <w:sz w:val="20"/>
          <w:szCs w:val="20"/>
        </w:rPr>
        <w:t>==</w:t>
      </w:r>
      <w:r>
        <w:rPr>
          <w:rFonts w:ascii="Consolas" w:hAnsi="Consolas"/>
          <w:color w:val="DCDCDC"/>
          <w:sz w:val="20"/>
          <w:szCs w:val="20"/>
        </w:rPr>
        <w:t> </w:t>
      </w:r>
      <w:r>
        <w:rPr>
          <w:rFonts w:ascii="Consolas" w:hAnsi="Consolas"/>
          <w:color w:val="4EC9B0"/>
          <w:sz w:val="20"/>
          <w:szCs w:val="20"/>
        </w:rPr>
        <w:t>ord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69D85"/>
          <w:sz w:val="20"/>
          <w:szCs w:val="20"/>
        </w:rPr>
        <w:t>'a'</w:t>
      </w:r>
      <w:r>
        <w:rPr>
          <w:rFonts w:ascii="Consolas" w:hAnsi="Consolas"/>
          <w:color w:val="B4B4B4"/>
          <w:sz w:val="20"/>
          <w:szCs w:val="20"/>
        </w:rPr>
        <w:t>)</w:t>
      </w:r>
      <w:r>
        <w:rPr>
          <w:rFonts w:ascii="Consolas" w:hAnsi="Consolas"/>
          <w:color w:val="DCDCDC"/>
          <w:sz w:val="20"/>
          <w:szCs w:val="20"/>
        </w:rPr>
        <w:t>:</w:t>
      </w:r>
    </w:p>
    <w:p w14:paraId="5F4A07A7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>        </w:t>
      </w: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'j={j} chr({j})={</w:t>
      </w:r>
      <w:r>
        <w:rPr>
          <w:rFonts w:ascii="Consolas" w:hAnsi="Consolas"/>
          <w:color w:val="4EC9B0"/>
          <w:sz w:val="20"/>
          <w:szCs w:val="20"/>
        </w:rPr>
        <w:t>chr</w:t>
      </w:r>
      <w:r>
        <w:rPr>
          <w:rFonts w:ascii="Consolas" w:hAnsi="Consolas"/>
          <w:color w:val="D69D85"/>
          <w:sz w:val="20"/>
          <w:szCs w:val="20"/>
        </w:rPr>
        <w:t>(j)}'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361481E9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  <w:r>
        <w:rPr>
          <w:rFonts w:ascii="Consolas" w:hAnsi="Consolas"/>
          <w:color w:val="DCDCDC"/>
          <w:sz w:val="20"/>
          <w:szCs w:val="20"/>
        </w:rPr>
        <w:t xml:space="preserve"> </w:t>
      </w:r>
    </w:p>
    <w:p w14:paraId="4BC8A53B" w14:textId="026F405C" w:rsidR="00DC5A39" w:rsidRDefault="00DC5A39" w:rsidP="00DC5A39">
      <w:pPr>
        <w:pStyle w:val="HTML"/>
        <w:shd w:val="clear" w:color="auto" w:fill="1E1E1E"/>
        <w:rPr>
          <w:rFonts w:ascii="Consolas" w:hAnsi="Consolas"/>
          <w:color w:val="B4B4B4"/>
          <w:sz w:val="20"/>
          <w:szCs w:val="20"/>
        </w:rPr>
      </w:pPr>
      <w:r>
        <w:rPr>
          <w:rFonts w:ascii="Consolas" w:hAnsi="Consolas"/>
          <w:color w:val="4EC9B0"/>
          <w:sz w:val="20"/>
          <w:szCs w:val="20"/>
        </w:rPr>
        <w:t>print</w:t>
      </w:r>
      <w:r>
        <w:rPr>
          <w:rFonts w:ascii="Consolas" w:hAnsi="Consolas"/>
          <w:color w:val="B4B4B4"/>
          <w:sz w:val="20"/>
          <w:szCs w:val="20"/>
        </w:rPr>
        <w:t>(</w:t>
      </w:r>
      <w:r>
        <w:rPr>
          <w:rFonts w:ascii="Consolas" w:hAnsi="Consolas"/>
          <w:color w:val="DCDCDC"/>
          <w:sz w:val="20"/>
          <w:szCs w:val="20"/>
        </w:rPr>
        <w:t>f</w:t>
      </w:r>
      <w:r>
        <w:rPr>
          <w:rFonts w:ascii="Consolas" w:hAnsi="Consolas"/>
          <w:color w:val="D69D85"/>
          <w:sz w:val="20"/>
          <w:szCs w:val="20"/>
        </w:rPr>
        <w:t>'\ni={i} j={j}'</w:t>
      </w:r>
      <w:r>
        <w:rPr>
          <w:rFonts w:ascii="Consolas" w:hAnsi="Consolas"/>
          <w:color w:val="B4B4B4"/>
          <w:sz w:val="20"/>
          <w:szCs w:val="20"/>
        </w:rPr>
        <w:t>)</w:t>
      </w:r>
    </w:p>
    <w:p w14:paraId="0104CA8A" w14:textId="77777777" w:rsidR="00DC5A39" w:rsidRDefault="00DC5A39" w:rsidP="00DC5A39">
      <w:pPr>
        <w:pStyle w:val="HTML"/>
        <w:shd w:val="clear" w:color="auto" w:fill="1E1E1E"/>
        <w:rPr>
          <w:rFonts w:ascii="Consolas" w:hAnsi="Consolas"/>
          <w:color w:val="DCDCDC"/>
          <w:sz w:val="20"/>
          <w:szCs w:val="20"/>
        </w:rPr>
      </w:pPr>
    </w:p>
    <w:p w14:paraId="4601B7B5" w14:textId="780644AF" w:rsidR="00DC5A39" w:rsidRDefault="00DC5A39" w:rsidP="000D6814">
      <w:pPr>
        <w:pStyle w:val="Default"/>
        <w:rPr>
          <w:rFonts w:asciiTheme="minorHAnsi" w:eastAsiaTheme="minorHAnsi"/>
          <w:sz w:val="20"/>
          <w:szCs w:val="20"/>
        </w:rPr>
      </w:pPr>
      <w:r w:rsidRPr="00DC5A39">
        <w:rPr>
          <w:rFonts w:asciiTheme="minorHAnsi" w:eastAsiaTheme="minorHAnsi"/>
          <w:noProof/>
          <w:sz w:val="20"/>
          <w:szCs w:val="20"/>
        </w:rPr>
        <w:drawing>
          <wp:inline distT="0" distB="0" distL="0" distR="0" wp14:anchorId="2385E9CF" wp14:editId="636763F8">
            <wp:extent cx="1759040" cy="164473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A57" w14:textId="77777777" w:rsidR="00944E14" w:rsidRPr="00DC5A39" w:rsidRDefault="00944E14" w:rsidP="000D6814">
      <w:pPr>
        <w:pStyle w:val="Default"/>
        <w:rPr>
          <w:rFonts w:asciiTheme="minorHAnsi" w:eastAsiaTheme="minorHAnsi"/>
          <w:sz w:val="20"/>
          <w:szCs w:val="20"/>
        </w:rPr>
      </w:pPr>
    </w:p>
    <w:sectPr w:rsidR="00944E14" w:rsidRPr="00DC5A39" w:rsidSect="000D6814">
      <w:pgSz w:w="12240" w:h="15840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9C54" w14:textId="77777777" w:rsidR="00524B3C" w:rsidRDefault="00524B3C" w:rsidP="00F6070A">
      <w:pPr>
        <w:spacing w:before="0" w:after="0" w:line="240" w:lineRule="auto"/>
      </w:pPr>
      <w:r>
        <w:separator/>
      </w:r>
    </w:p>
  </w:endnote>
  <w:endnote w:type="continuationSeparator" w:id="0">
    <w:p w14:paraId="44E9E215" w14:textId="77777777" w:rsidR="00524B3C" w:rsidRDefault="00524B3C" w:rsidP="00F60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97CC" w14:textId="77777777" w:rsidR="00524B3C" w:rsidRDefault="00524B3C" w:rsidP="00F6070A">
      <w:pPr>
        <w:spacing w:before="0" w:after="0" w:line="240" w:lineRule="auto"/>
      </w:pPr>
      <w:r>
        <w:separator/>
      </w:r>
    </w:p>
  </w:footnote>
  <w:footnote w:type="continuationSeparator" w:id="0">
    <w:p w14:paraId="344CDAE1" w14:textId="77777777" w:rsidR="00524B3C" w:rsidRDefault="00524B3C" w:rsidP="00F60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6E7448D"/>
    <w:multiLevelType w:val="multilevel"/>
    <w:tmpl w:val="2F8C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9839">
    <w:abstractNumId w:val="0"/>
  </w:num>
  <w:num w:numId="2" w16cid:durableId="927809580">
    <w:abstractNumId w:val="0"/>
  </w:num>
  <w:num w:numId="3" w16cid:durableId="2030838857">
    <w:abstractNumId w:val="0"/>
  </w:num>
  <w:num w:numId="4" w16cid:durableId="481041698">
    <w:abstractNumId w:val="0"/>
  </w:num>
  <w:num w:numId="5" w16cid:durableId="625040517">
    <w:abstractNumId w:val="0"/>
  </w:num>
  <w:num w:numId="6" w16cid:durableId="1802109465">
    <w:abstractNumId w:val="0"/>
  </w:num>
  <w:num w:numId="7" w16cid:durableId="830414262">
    <w:abstractNumId w:val="0"/>
  </w:num>
  <w:num w:numId="8" w16cid:durableId="1720785299">
    <w:abstractNumId w:val="0"/>
  </w:num>
  <w:num w:numId="9" w16cid:durableId="1807746507">
    <w:abstractNumId w:val="0"/>
  </w:num>
  <w:num w:numId="10" w16cid:durableId="880676366">
    <w:abstractNumId w:val="0"/>
  </w:num>
  <w:num w:numId="11" w16cid:durableId="915941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4"/>
    <w:rsid w:val="00016A30"/>
    <w:rsid w:val="00024FA2"/>
    <w:rsid w:val="00087040"/>
    <w:rsid w:val="000C3388"/>
    <w:rsid w:val="000D6814"/>
    <w:rsid w:val="000D6D36"/>
    <w:rsid w:val="00164F0F"/>
    <w:rsid w:val="001754A8"/>
    <w:rsid w:val="00210E06"/>
    <w:rsid w:val="003258BD"/>
    <w:rsid w:val="00355DF0"/>
    <w:rsid w:val="00394F18"/>
    <w:rsid w:val="003F758A"/>
    <w:rsid w:val="00422023"/>
    <w:rsid w:val="00424366"/>
    <w:rsid w:val="00434B31"/>
    <w:rsid w:val="004C46E3"/>
    <w:rsid w:val="005028CC"/>
    <w:rsid w:val="00524B3C"/>
    <w:rsid w:val="005C69E4"/>
    <w:rsid w:val="005D43C5"/>
    <w:rsid w:val="006448D2"/>
    <w:rsid w:val="0067385E"/>
    <w:rsid w:val="006A201A"/>
    <w:rsid w:val="006B07ED"/>
    <w:rsid w:val="00736511"/>
    <w:rsid w:val="007409E0"/>
    <w:rsid w:val="007922DA"/>
    <w:rsid w:val="008168FE"/>
    <w:rsid w:val="008907E9"/>
    <w:rsid w:val="00895FD6"/>
    <w:rsid w:val="008D69DB"/>
    <w:rsid w:val="008F46F0"/>
    <w:rsid w:val="00931BF0"/>
    <w:rsid w:val="00944E14"/>
    <w:rsid w:val="00963D30"/>
    <w:rsid w:val="009A12AD"/>
    <w:rsid w:val="009D5AF1"/>
    <w:rsid w:val="009D61BC"/>
    <w:rsid w:val="009F7E23"/>
    <w:rsid w:val="00A158A7"/>
    <w:rsid w:val="00A3767A"/>
    <w:rsid w:val="00A651E8"/>
    <w:rsid w:val="00A81B55"/>
    <w:rsid w:val="00AA21CC"/>
    <w:rsid w:val="00AA2833"/>
    <w:rsid w:val="00AB5DB3"/>
    <w:rsid w:val="00AF3DCB"/>
    <w:rsid w:val="00B1146F"/>
    <w:rsid w:val="00B23FCB"/>
    <w:rsid w:val="00B62FEF"/>
    <w:rsid w:val="00B64F8C"/>
    <w:rsid w:val="00BE285F"/>
    <w:rsid w:val="00C77E66"/>
    <w:rsid w:val="00D02B97"/>
    <w:rsid w:val="00D84832"/>
    <w:rsid w:val="00DC5A39"/>
    <w:rsid w:val="00DE2297"/>
    <w:rsid w:val="00DF5F6D"/>
    <w:rsid w:val="00DF63A3"/>
    <w:rsid w:val="00E42B5F"/>
    <w:rsid w:val="00E76C9B"/>
    <w:rsid w:val="00E91929"/>
    <w:rsid w:val="00EC3724"/>
    <w:rsid w:val="00ED0740"/>
    <w:rsid w:val="00ED70FC"/>
    <w:rsid w:val="00F41DD5"/>
    <w:rsid w:val="00F6070A"/>
    <w:rsid w:val="00FB1331"/>
    <w:rsid w:val="00FB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DC155"/>
  <w15:chartTrackingRefBased/>
  <w15:docId w15:val="{573090C8-D435-4E45-9818-9A78FA3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023"/>
  </w:style>
  <w:style w:type="paragraph" w:styleId="1">
    <w:name w:val="heading 1"/>
    <w:basedOn w:val="a"/>
    <w:next w:val="a"/>
    <w:link w:val="1Char"/>
    <w:uiPriority w:val="9"/>
    <w:qFormat/>
    <w:rsid w:val="00F41DD5"/>
    <w:pPr>
      <w:pBdr>
        <w:top w:val="single" w:sz="24" w:space="0" w:color="569CD6" w:themeColor="accent1"/>
        <w:left w:val="single" w:sz="24" w:space="0" w:color="569CD6" w:themeColor="accent1"/>
        <w:bottom w:val="single" w:sz="24" w:space="0" w:color="569CD6" w:themeColor="accent1"/>
        <w:right w:val="single" w:sz="24" w:space="0" w:color="569CD6" w:themeColor="accent1"/>
      </w:pBdr>
      <w:shd w:val="clear" w:color="auto" w:fill="569CD6" w:themeFill="accent1"/>
      <w:spacing w:after="0"/>
      <w:outlineLvl w:val="0"/>
    </w:pPr>
    <w:rPr>
      <w:caps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3FCB"/>
    <w:pPr>
      <w:keepLines/>
      <w:pBdr>
        <w:top w:val="single" w:sz="24" w:space="0" w:color="DDEBF6" w:themeColor="accent1" w:themeTint="33"/>
        <w:left w:val="single" w:sz="24" w:space="0" w:color="DDEBF6" w:themeColor="accent1" w:themeTint="33"/>
        <w:bottom w:val="single" w:sz="24" w:space="0" w:color="DDEBF6" w:themeColor="accent1" w:themeTint="33"/>
        <w:right w:val="single" w:sz="24" w:space="0" w:color="DDEBF6" w:themeColor="accent1" w:themeTint="33"/>
      </w:pBdr>
      <w:shd w:val="clear" w:color="auto" w:fill="8A8A8A" w:themeFill="background2" w:themeFillTint="99"/>
      <w:spacing w:before="0" w:after="0" w:line="240" w:lineRule="auto"/>
      <w:textboxTightWrap w:val="allLines"/>
      <w:outlineLvl w:val="1"/>
    </w:pPr>
    <w:rPr>
      <w:caps/>
      <w:color w:val="FFFFFF" w:themeColor="background1"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2023"/>
    <w:pPr>
      <w:pBdr>
        <w:top w:val="single" w:sz="6" w:space="2" w:color="569CD6" w:themeColor="accent1"/>
      </w:pBdr>
      <w:spacing w:before="300" w:after="0"/>
      <w:outlineLvl w:val="2"/>
    </w:pPr>
    <w:rPr>
      <w:caps/>
      <w:color w:val="1D4E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2023"/>
    <w:pPr>
      <w:pBdr>
        <w:top w:val="dotted" w:sz="6" w:space="2" w:color="569CD6" w:themeColor="accent1"/>
      </w:pBdr>
      <w:spacing w:before="200" w:after="0"/>
      <w:outlineLvl w:val="3"/>
    </w:pPr>
    <w:rPr>
      <w:caps/>
      <w:color w:val="2C76B4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2023"/>
    <w:pPr>
      <w:pBdr>
        <w:bottom w:val="single" w:sz="6" w:space="1" w:color="569CD6" w:themeColor="accent1"/>
      </w:pBdr>
      <w:spacing w:before="200" w:after="0"/>
      <w:outlineLvl w:val="4"/>
    </w:pPr>
    <w:rPr>
      <w:caps/>
      <w:color w:val="2C76B4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2023"/>
    <w:pPr>
      <w:pBdr>
        <w:bottom w:val="dotted" w:sz="6" w:space="1" w:color="569CD6" w:themeColor="accent1"/>
      </w:pBdr>
      <w:spacing w:before="200" w:after="0"/>
      <w:outlineLvl w:val="5"/>
    </w:pPr>
    <w:rPr>
      <w:caps/>
      <w:color w:val="2C76B4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2023"/>
    <w:pPr>
      <w:spacing w:before="200" w:after="0"/>
      <w:outlineLvl w:val="6"/>
    </w:pPr>
    <w:rPr>
      <w:caps/>
      <w:color w:val="2C76B4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20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20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3D30"/>
    <w:pPr>
      <w:widowControl w:val="0"/>
      <w:autoSpaceDE w:val="0"/>
      <w:autoSpaceDN w:val="0"/>
      <w:adjustRightInd w:val="0"/>
      <w:spacing w:after="0" w:line="240" w:lineRule="auto"/>
    </w:pPr>
    <w:rPr>
      <w:rFonts w:ascii="맑은" w:eastAsia="맑은" w:cs="맑은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963D3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070A"/>
  </w:style>
  <w:style w:type="paragraph" w:styleId="a5">
    <w:name w:val="footer"/>
    <w:basedOn w:val="a"/>
    <w:link w:val="Char0"/>
    <w:uiPriority w:val="99"/>
    <w:unhideWhenUsed/>
    <w:rsid w:val="00F607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070A"/>
  </w:style>
  <w:style w:type="character" w:customStyle="1" w:styleId="1Char">
    <w:name w:val="제목 1 Char"/>
    <w:basedOn w:val="a0"/>
    <w:link w:val="1"/>
    <w:uiPriority w:val="9"/>
    <w:rsid w:val="00F41DD5"/>
    <w:rPr>
      <w:caps/>
      <w:spacing w:val="15"/>
      <w:sz w:val="22"/>
      <w:szCs w:val="22"/>
      <w:shd w:val="clear" w:color="auto" w:fill="569CD6" w:themeFill="accent1"/>
    </w:rPr>
  </w:style>
  <w:style w:type="character" w:customStyle="1" w:styleId="2Char">
    <w:name w:val="제목 2 Char"/>
    <w:basedOn w:val="a0"/>
    <w:link w:val="2"/>
    <w:uiPriority w:val="9"/>
    <w:rsid w:val="00B23FCB"/>
    <w:rPr>
      <w:caps/>
      <w:color w:val="FFFFFF" w:themeColor="background1"/>
      <w:spacing w:val="15"/>
      <w:shd w:val="clear" w:color="auto" w:fill="8A8A8A" w:themeFill="background2" w:themeFillTint="99"/>
    </w:rPr>
  </w:style>
  <w:style w:type="character" w:customStyle="1" w:styleId="3Char">
    <w:name w:val="제목 3 Char"/>
    <w:basedOn w:val="a0"/>
    <w:link w:val="3"/>
    <w:uiPriority w:val="9"/>
    <w:semiHidden/>
    <w:rsid w:val="00422023"/>
    <w:rPr>
      <w:caps/>
      <w:color w:val="1D4E78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22023"/>
    <w:rPr>
      <w:caps/>
      <w:color w:val="2C76B4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22023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422023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22023"/>
    <w:rPr>
      <w:b/>
      <w:bCs/>
      <w:color w:val="2C76B4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422023"/>
    <w:pPr>
      <w:spacing w:before="0" w:after="0"/>
    </w:pPr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character" w:customStyle="1" w:styleId="Char1">
    <w:name w:val="제목 Char"/>
    <w:basedOn w:val="a0"/>
    <w:link w:val="a7"/>
    <w:uiPriority w:val="10"/>
    <w:rsid w:val="00422023"/>
    <w:rPr>
      <w:rFonts w:asciiTheme="majorHAnsi" w:eastAsiaTheme="majorEastAsia" w:hAnsiTheme="majorHAnsi" w:cstheme="majorBidi"/>
      <w:caps/>
      <w:color w:val="569CD6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4220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0"/>
    <w:link w:val="a8"/>
    <w:uiPriority w:val="11"/>
    <w:rsid w:val="0042202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422023"/>
    <w:rPr>
      <w:b/>
      <w:bCs/>
    </w:rPr>
  </w:style>
  <w:style w:type="character" w:styleId="aa">
    <w:name w:val="Emphasis"/>
    <w:uiPriority w:val="20"/>
    <w:qFormat/>
    <w:rsid w:val="00422023"/>
    <w:rPr>
      <w:caps/>
      <w:color w:val="1D4E78" w:themeColor="accent1" w:themeShade="7F"/>
      <w:spacing w:val="5"/>
    </w:rPr>
  </w:style>
  <w:style w:type="paragraph" w:styleId="ab">
    <w:name w:val="No Spacing"/>
    <w:uiPriority w:val="1"/>
    <w:qFormat/>
    <w:rsid w:val="00422023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422023"/>
    <w:rPr>
      <w:i/>
      <w:iCs/>
      <w:sz w:val="24"/>
      <w:szCs w:val="24"/>
    </w:rPr>
  </w:style>
  <w:style w:type="character" w:customStyle="1" w:styleId="Char3">
    <w:name w:val="인용 Char"/>
    <w:basedOn w:val="a0"/>
    <w:link w:val="ac"/>
    <w:uiPriority w:val="29"/>
    <w:rsid w:val="00422023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422023"/>
    <w:pPr>
      <w:spacing w:before="240" w:after="240" w:line="240" w:lineRule="auto"/>
      <w:ind w:left="1080" w:right="1080"/>
      <w:jc w:val="center"/>
    </w:pPr>
    <w:rPr>
      <w:color w:val="569CD6" w:themeColor="accent1"/>
      <w:sz w:val="24"/>
      <w:szCs w:val="24"/>
    </w:rPr>
  </w:style>
  <w:style w:type="character" w:customStyle="1" w:styleId="Char4">
    <w:name w:val="강한 인용 Char"/>
    <w:basedOn w:val="a0"/>
    <w:link w:val="ad"/>
    <w:uiPriority w:val="30"/>
    <w:rsid w:val="00422023"/>
    <w:rPr>
      <w:color w:val="569CD6" w:themeColor="accent1"/>
      <w:sz w:val="24"/>
      <w:szCs w:val="24"/>
    </w:rPr>
  </w:style>
  <w:style w:type="character" w:styleId="ae">
    <w:name w:val="Subtle Emphasis"/>
    <w:uiPriority w:val="19"/>
    <w:qFormat/>
    <w:rsid w:val="00422023"/>
    <w:rPr>
      <w:i/>
      <w:iCs/>
      <w:color w:val="1D4E78" w:themeColor="accent1" w:themeShade="7F"/>
    </w:rPr>
  </w:style>
  <w:style w:type="character" w:styleId="af">
    <w:name w:val="Intense Emphasis"/>
    <w:uiPriority w:val="21"/>
    <w:qFormat/>
    <w:rsid w:val="00422023"/>
    <w:rPr>
      <w:b/>
      <w:bCs/>
      <w:caps/>
      <w:color w:val="1D4E78" w:themeColor="accent1" w:themeShade="7F"/>
      <w:spacing w:val="10"/>
    </w:rPr>
  </w:style>
  <w:style w:type="character" w:styleId="af0">
    <w:name w:val="Subtle Reference"/>
    <w:uiPriority w:val="31"/>
    <w:qFormat/>
    <w:rsid w:val="00422023"/>
    <w:rPr>
      <w:b/>
      <w:bCs/>
      <w:color w:val="569CD6" w:themeColor="accent1"/>
    </w:rPr>
  </w:style>
  <w:style w:type="character" w:styleId="af1">
    <w:name w:val="Intense Reference"/>
    <w:uiPriority w:val="32"/>
    <w:qFormat/>
    <w:rsid w:val="00422023"/>
    <w:rPr>
      <w:b/>
      <w:bCs/>
      <w:i/>
      <w:iCs/>
      <w:caps/>
      <w:color w:val="569CD6" w:themeColor="accent1"/>
    </w:rPr>
  </w:style>
  <w:style w:type="character" w:styleId="af2">
    <w:name w:val="Book Title"/>
    <w:uiPriority w:val="33"/>
    <w:qFormat/>
    <w:rsid w:val="0042202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22023"/>
    <w:pPr>
      <w:outlineLvl w:val="9"/>
    </w:pPr>
  </w:style>
  <w:style w:type="paragraph" w:styleId="af3">
    <w:name w:val="List Paragraph"/>
    <w:basedOn w:val="a"/>
    <w:uiPriority w:val="34"/>
    <w:qFormat/>
    <w:rsid w:val="00ED70FC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AA21CC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A21CC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A21CC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AA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2833"/>
    <w:rPr>
      <w:rFonts w:ascii="굴림체" w:eastAsia="굴림체" w:hAnsi="굴림체" w:cs="굴림체"/>
      <w:sz w:val="24"/>
      <w:szCs w:val="24"/>
    </w:rPr>
  </w:style>
  <w:style w:type="character" w:customStyle="1" w:styleId="cs-default-common-keyword2">
    <w:name w:val="cs-default-common-keyword2"/>
    <w:basedOn w:val="a0"/>
    <w:rsid w:val="00AA2833"/>
  </w:style>
  <w:style w:type="character" w:customStyle="1" w:styleId="cs-default-common-keyword1">
    <w:name w:val="cs-default-common-keyword1"/>
    <w:basedOn w:val="a0"/>
    <w:rsid w:val="00AA2833"/>
  </w:style>
  <w:style w:type="character" w:customStyle="1" w:styleId="cs-default-common-keyword0">
    <w:name w:val="cs-default-common-keyword0"/>
    <w:basedOn w:val="a0"/>
    <w:rsid w:val="00AA2833"/>
  </w:style>
  <w:style w:type="character" w:customStyle="1" w:styleId="cs-default-common-number">
    <w:name w:val="cs-default-common-number"/>
    <w:basedOn w:val="a0"/>
    <w:rsid w:val="00AA2833"/>
  </w:style>
  <w:style w:type="character" w:customStyle="1" w:styleId="cs-default-common-comment">
    <w:name w:val="cs-default-common-comment"/>
    <w:basedOn w:val="a0"/>
    <w:rsid w:val="00AA2833"/>
  </w:style>
  <w:style w:type="character" w:customStyle="1" w:styleId="cs-default-common-string">
    <w:name w:val="cs-default-common-string"/>
    <w:basedOn w:val="a0"/>
    <w:rsid w:val="00AA2833"/>
  </w:style>
  <w:style w:type="character" w:customStyle="1" w:styleId="cs-sublime-black-common-keyword2">
    <w:name w:val="cs-sublime-black-common-keyword2"/>
    <w:basedOn w:val="a0"/>
    <w:rsid w:val="00AA2833"/>
  </w:style>
  <w:style w:type="character" w:customStyle="1" w:styleId="cs-sublime-black-common-keyword1">
    <w:name w:val="cs-sublime-black-common-keyword1"/>
    <w:basedOn w:val="a0"/>
    <w:rsid w:val="00AA2833"/>
  </w:style>
  <w:style w:type="character" w:customStyle="1" w:styleId="cs-sublime-black-common-keyword0">
    <w:name w:val="cs-sublime-black-common-keyword0"/>
    <w:basedOn w:val="a0"/>
    <w:rsid w:val="00AA2833"/>
  </w:style>
  <w:style w:type="character" w:customStyle="1" w:styleId="cs-sublime-black-common-number">
    <w:name w:val="cs-sublime-black-common-number"/>
    <w:basedOn w:val="a0"/>
    <w:rsid w:val="00AA2833"/>
  </w:style>
  <w:style w:type="character" w:customStyle="1" w:styleId="cs-sublime-black-common-comment">
    <w:name w:val="cs-sublime-black-common-comment"/>
    <w:basedOn w:val="a0"/>
    <w:rsid w:val="00AA2833"/>
  </w:style>
  <w:style w:type="character" w:customStyle="1" w:styleId="cs-sublime-black-common-string">
    <w:name w:val="cs-sublime-black-common-string"/>
    <w:basedOn w:val="a0"/>
    <w:rsid w:val="00AA2833"/>
  </w:style>
  <w:style w:type="table" w:styleId="af4">
    <w:name w:val="Table Grid"/>
    <w:basedOn w:val="a1"/>
    <w:uiPriority w:val="39"/>
    <w:rsid w:val="000D6D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AF3DCB"/>
    <w:rPr>
      <w:color w:val="4472C4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F3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n-Ion/C/blob/master/6w/6w_2th_code_bench/02.1.c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github.com/Lin-Ion/C/blob/master/6w/6w_2th_code_bench/02.c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e_\Documents\&#49324;&#50857;&#51088;%20&#51648;&#51221;%20Office%20&#49436;&#49885;%20&#54028;&#51068;\C%20&#53596;&#54540;&#475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1408AF1984C16927700BD1514BD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C982E8-ED46-46F0-85B0-B6A68E87DDB9}"/>
      </w:docPartPr>
      <w:docPartBody>
        <w:p w:rsidR="00144E1B" w:rsidRDefault="00000000">
          <w:pPr>
            <w:pStyle w:val="61A1408AF1984C16927700BD1514BD17"/>
          </w:pPr>
          <w:r w:rsidRPr="00BB45D2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73"/>
    <w:rsid w:val="00144E1B"/>
    <w:rsid w:val="00641E07"/>
    <w:rsid w:val="00783B5C"/>
    <w:rsid w:val="008F5E5E"/>
    <w:rsid w:val="00D80073"/>
    <w:rsid w:val="00DB1B04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1A1408AF1984C16927700BD1514BD17">
    <w:name w:val="61A1408AF1984C16927700BD1514BD1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ode">
  <a:themeElements>
    <a:clrScheme name="사용자 지정 1">
      <a:dk1>
        <a:sysClr val="windowText" lastClr="000000"/>
      </a:dk1>
      <a:lt1>
        <a:sysClr val="window" lastClr="FFFFFF"/>
      </a:lt1>
      <a:dk2>
        <a:srgbClr val="1E1E1E"/>
      </a:dk2>
      <a:lt2>
        <a:srgbClr val="3D3D3D"/>
      </a:lt2>
      <a:accent1>
        <a:srgbClr val="569CD6"/>
      </a:accent1>
      <a:accent2>
        <a:srgbClr val="9CDCFE"/>
      </a:accent2>
      <a:accent3>
        <a:srgbClr val="9ECEA8"/>
      </a:accent3>
      <a:accent4>
        <a:srgbClr val="DCDCAA"/>
      </a:accent4>
      <a:accent5>
        <a:srgbClr val="D6A0DF"/>
      </a:accent5>
      <a:accent6>
        <a:srgbClr val="57A63B"/>
      </a:accent6>
      <a:hlink>
        <a:srgbClr val="4472C4"/>
      </a:hlink>
      <a:folHlink>
        <a:srgbClr val="FF0000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BF8FD-EE91-4B56-940A-AE00F874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 템플릿.dotx</Template>
  <TotalTime>357</TotalTime>
  <Pages>18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Lin</dc:creator>
  <cp:keywords/>
  <dc:description/>
  <cp:lastModifiedBy>Lin line</cp:lastModifiedBy>
  <cp:revision>3</cp:revision>
  <dcterms:created xsi:type="dcterms:W3CDTF">2022-10-09T16:29:00Z</dcterms:created>
  <dcterms:modified xsi:type="dcterms:W3CDTF">2022-10-09T22:26:00Z</dcterms:modified>
</cp:coreProperties>
</file>